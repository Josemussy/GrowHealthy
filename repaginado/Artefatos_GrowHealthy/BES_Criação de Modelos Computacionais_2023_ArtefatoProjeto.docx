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596C" w14:textId="2BF0BDB1" w:rsidR="00107E45" w:rsidRPr="00533249" w:rsidRDefault="00107E45">
      <w:pPr>
        <w:pStyle w:val="Ttulo"/>
        <w:jc w:val="right"/>
        <w:rPr>
          <w:rFonts w:cs="Arial"/>
          <w:lang w:val="pt-BR"/>
        </w:rPr>
      </w:pPr>
      <w:r w:rsidRPr="00533249">
        <w:rPr>
          <w:rFonts w:cs="Arial"/>
          <w:lang w:val="pt-BR"/>
        </w:rPr>
        <w:fldChar w:fldCharType="begin"/>
      </w:r>
      <w:r w:rsidRPr="00533249">
        <w:rPr>
          <w:rFonts w:cs="Arial"/>
          <w:lang w:val="pt-BR"/>
        </w:rPr>
        <w:instrText xml:space="preserve">TITLE  \* MERGEFORMAT </w:instrText>
      </w:r>
      <w:r w:rsidRPr="00533249">
        <w:rPr>
          <w:rFonts w:cs="Arial"/>
          <w:lang w:val="pt-BR"/>
        </w:rPr>
        <w:fldChar w:fldCharType="separate"/>
      </w:r>
      <w:r w:rsidR="001731DB" w:rsidRPr="00533249">
        <w:rPr>
          <w:rFonts w:cs="Arial"/>
          <w:lang w:val="pt-BR"/>
        </w:rPr>
        <w:t>E</w:t>
      </w:r>
      <w:r w:rsidR="009F39AD" w:rsidRPr="00533249">
        <w:rPr>
          <w:rFonts w:cs="Arial"/>
          <w:lang w:val="pt-BR"/>
        </w:rPr>
        <w:t xml:space="preserve">specificação </w:t>
      </w:r>
      <w:r w:rsidR="006163D6" w:rsidRPr="00533249">
        <w:rPr>
          <w:rFonts w:cs="Arial"/>
          <w:lang w:val="pt-BR"/>
        </w:rPr>
        <w:t>do Produto de Software</w:t>
      </w:r>
      <w:r w:rsidRPr="00533249">
        <w:rPr>
          <w:rFonts w:cs="Arial"/>
          <w:lang w:val="pt-BR"/>
        </w:rPr>
        <w:fldChar w:fldCharType="end"/>
      </w:r>
    </w:p>
    <w:p w14:paraId="0426E539" w14:textId="77777777" w:rsidR="004876D7" w:rsidRPr="00533249" w:rsidRDefault="004876D7" w:rsidP="00506A1F">
      <w:pPr>
        <w:pStyle w:val="Ttulo"/>
        <w:jc w:val="right"/>
        <w:rPr>
          <w:rFonts w:cs="Arial"/>
          <w:lang w:val="pt-BR"/>
        </w:rPr>
      </w:pPr>
    </w:p>
    <w:p w14:paraId="77E042FF" w14:textId="07B6A00E" w:rsidR="00506A1F" w:rsidRPr="00533249" w:rsidRDefault="00CB0BF8" w:rsidP="00506A1F">
      <w:pPr>
        <w:pStyle w:val="Ttulo"/>
        <w:jc w:val="right"/>
        <w:rPr>
          <w:rFonts w:cs="Arial"/>
          <w:lang w:val="pt-BR"/>
        </w:rPr>
      </w:pPr>
      <w:proofErr w:type="spellStart"/>
      <w:r w:rsidRPr="00533249">
        <w:rPr>
          <w:rFonts w:cs="Arial"/>
          <w:lang w:val="pt-BR"/>
        </w:rPr>
        <w:t>GrowHealthy</w:t>
      </w:r>
      <w:proofErr w:type="spellEnd"/>
    </w:p>
    <w:p w14:paraId="48DAA9F3" w14:textId="77777777" w:rsidR="004876D7" w:rsidRPr="00533249" w:rsidRDefault="004876D7" w:rsidP="004876D7">
      <w:pPr>
        <w:rPr>
          <w:rFonts w:ascii="Arial" w:hAnsi="Arial" w:cs="Arial"/>
          <w:lang w:val="pt-BR"/>
        </w:rPr>
      </w:pPr>
    </w:p>
    <w:p w14:paraId="3A6BD82A" w14:textId="31FDD94E" w:rsidR="006170B0" w:rsidRPr="00533249" w:rsidRDefault="006170B0" w:rsidP="006170B0">
      <w:pPr>
        <w:pStyle w:val="Ttulo"/>
        <w:jc w:val="right"/>
        <w:rPr>
          <w:rFonts w:cs="Arial"/>
          <w:lang w:val="pt-BR"/>
        </w:rPr>
      </w:pPr>
      <w:r w:rsidRPr="00533249">
        <w:rPr>
          <w:rFonts w:cs="Arial"/>
          <w:lang w:val="pt-BR"/>
        </w:rPr>
        <w:t>Felipe Gabriel de Souza Sphair</w:t>
      </w:r>
    </w:p>
    <w:p w14:paraId="23C5B825" w14:textId="7C278389" w:rsidR="000675A7" w:rsidRPr="00533249" w:rsidRDefault="006170B0" w:rsidP="000675A7">
      <w:pPr>
        <w:pStyle w:val="Ttulo"/>
        <w:jc w:val="right"/>
        <w:rPr>
          <w:rFonts w:cs="Arial"/>
          <w:lang w:val="pt-BR"/>
        </w:rPr>
      </w:pPr>
      <w:r w:rsidRPr="00533249">
        <w:rPr>
          <w:rFonts w:cs="Arial"/>
          <w:lang w:val="pt-BR"/>
        </w:rPr>
        <w:t>João</w:t>
      </w:r>
      <w:r w:rsidR="000675A7" w:rsidRPr="00533249">
        <w:rPr>
          <w:rFonts w:cs="Arial"/>
          <w:lang w:val="pt-BR"/>
        </w:rPr>
        <w:t xml:space="preserve"> Vitor cidral </w:t>
      </w:r>
      <w:proofErr w:type="spellStart"/>
      <w:r w:rsidR="000675A7" w:rsidRPr="00533249">
        <w:rPr>
          <w:rFonts w:cs="Arial"/>
          <w:lang w:val="pt-BR"/>
        </w:rPr>
        <w:t>Varpechoski</w:t>
      </w:r>
      <w:proofErr w:type="spellEnd"/>
    </w:p>
    <w:p w14:paraId="62CD1C9B" w14:textId="246171CF" w:rsidR="000675A7" w:rsidRPr="00533249" w:rsidRDefault="000675A7" w:rsidP="000675A7">
      <w:pPr>
        <w:pStyle w:val="Ttulo"/>
        <w:jc w:val="right"/>
        <w:rPr>
          <w:rFonts w:cs="Arial"/>
          <w:lang w:val="pt-BR"/>
        </w:rPr>
      </w:pPr>
      <w:r w:rsidRPr="00533249">
        <w:rPr>
          <w:rFonts w:cs="Arial"/>
          <w:lang w:val="pt-BR"/>
        </w:rPr>
        <w:t>João Vitor Dadas de Oliveira</w:t>
      </w:r>
    </w:p>
    <w:p w14:paraId="4E1F9939" w14:textId="09B8FAA7" w:rsidR="000675A7" w:rsidRPr="00533249" w:rsidRDefault="000675A7" w:rsidP="000675A7">
      <w:pPr>
        <w:pStyle w:val="Ttulo"/>
        <w:jc w:val="right"/>
        <w:rPr>
          <w:rFonts w:cs="Arial"/>
          <w:lang w:val="pt-BR"/>
        </w:rPr>
      </w:pPr>
      <w:r w:rsidRPr="00533249">
        <w:rPr>
          <w:rFonts w:cs="Arial"/>
          <w:lang w:val="pt-BR"/>
        </w:rPr>
        <w:t>José Alcides Aguayo Mussy</w:t>
      </w:r>
    </w:p>
    <w:p w14:paraId="6134068F" w14:textId="366C0C03" w:rsidR="000675A7" w:rsidRPr="00533249" w:rsidRDefault="000675A7">
      <w:pPr>
        <w:pStyle w:val="Ttulo"/>
        <w:jc w:val="right"/>
        <w:rPr>
          <w:rFonts w:cs="Arial"/>
          <w:lang w:val="pt-BR"/>
        </w:rPr>
      </w:pPr>
      <w:r w:rsidRPr="00533249">
        <w:rPr>
          <w:rFonts w:cs="Arial"/>
          <w:lang w:val="pt-BR"/>
        </w:rPr>
        <w:t xml:space="preserve">Rafael </w:t>
      </w:r>
      <w:proofErr w:type="spellStart"/>
      <w:r w:rsidRPr="00533249">
        <w:rPr>
          <w:rFonts w:cs="Arial"/>
          <w:lang w:val="pt-BR"/>
        </w:rPr>
        <w:t>Visnieski</w:t>
      </w:r>
      <w:proofErr w:type="spellEnd"/>
      <w:r w:rsidRPr="00533249">
        <w:rPr>
          <w:rFonts w:cs="Arial"/>
          <w:lang w:val="pt-BR"/>
        </w:rPr>
        <w:t xml:space="preserve"> de Oliveira</w:t>
      </w:r>
    </w:p>
    <w:p w14:paraId="43F09B37" w14:textId="07DAD9FC" w:rsidR="000675A7" w:rsidRPr="00533249" w:rsidRDefault="000675A7">
      <w:pPr>
        <w:pStyle w:val="Ttulo"/>
        <w:jc w:val="right"/>
        <w:rPr>
          <w:rFonts w:cs="Arial"/>
          <w:lang w:val="pt-BR"/>
        </w:rPr>
      </w:pPr>
      <w:r w:rsidRPr="00533249">
        <w:rPr>
          <w:rFonts w:cs="Arial"/>
          <w:lang w:val="pt-BR"/>
        </w:rPr>
        <w:t>Vitor Sério</w:t>
      </w:r>
      <w:r w:rsidR="00D90233" w:rsidRPr="00533249">
        <w:rPr>
          <w:rFonts w:cs="Arial"/>
          <w:lang w:val="pt-BR"/>
        </w:rPr>
        <w:t xml:space="preserve"> Bertoldi</w:t>
      </w:r>
    </w:p>
    <w:p w14:paraId="20667936" w14:textId="77777777" w:rsidR="00D90233" w:rsidRPr="00533249" w:rsidRDefault="00D90233">
      <w:pPr>
        <w:pStyle w:val="Ttulo"/>
        <w:jc w:val="right"/>
        <w:rPr>
          <w:rFonts w:cs="Arial"/>
          <w:sz w:val="28"/>
          <w:szCs w:val="28"/>
          <w:lang w:val="pt-BR"/>
        </w:rPr>
      </w:pPr>
    </w:p>
    <w:p w14:paraId="4A63AD3A" w14:textId="71E95B75" w:rsidR="00107E45" w:rsidRPr="00533249" w:rsidRDefault="00107E45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533249">
        <w:rPr>
          <w:rFonts w:cs="Arial"/>
          <w:sz w:val="28"/>
          <w:szCs w:val="28"/>
          <w:lang w:val="pt-BR"/>
        </w:rPr>
        <w:t>Versão &lt;1.0&gt;</w:t>
      </w:r>
    </w:p>
    <w:p w14:paraId="6CF97212" w14:textId="77777777" w:rsidR="00107E45" w:rsidRPr="00533249" w:rsidRDefault="00107E45">
      <w:pPr>
        <w:rPr>
          <w:rFonts w:ascii="Arial" w:hAnsi="Arial" w:cs="Arial"/>
          <w:lang w:val="pt-BR"/>
        </w:rPr>
      </w:pPr>
    </w:p>
    <w:p w14:paraId="017F4D59" w14:textId="77777777" w:rsidR="00107E45" w:rsidRPr="00533249" w:rsidRDefault="00107E45">
      <w:pPr>
        <w:rPr>
          <w:rFonts w:ascii="Arial" w:hAnsi="Arial" w:cs="Arial"/>
          <w:lang w:val="pt-BR"/>
        </w:rPr>
      </w:pPr>
    </w:p>
    <w:p w14:paraId="0BC7098E" w14:textId="77777777" w:rsidR="00107E45" w:rsidRPr="00533249" w:rsidRDefault="00107E45">
      <w:pPr>
        <w:pStyle w:val="Corpodetexto"/>
        <w:rPr>
          <w:rFonts w:ascii="Arial" w:hAnsi="Arial" w:cs="Arial"/>
          <w:lang w:val="pt-BR"/>
        </w:rPr>
      </w:pPr>
    </w:p>
    <w:p w14:paraId="6DC6453B" w14:textId="77777777" w:rsidR="00107E45" w:rsidRPr="00533249" w:rsidRDefault="00107E45">
      <w:pPr>
        <w:pStyle w:val="Corpodetexto"/>
        <w:rPr>
          <w:rFonts w:ascii="Arial" w:hAnsi="Arial" w:cs="Arial"/>
          <w:lang w:val="pt-BR"/>
        </w:rPr>
      </w:pPr>
    </w:p>
    <w:p w14:paraId="6A5ADA0F" w14:textId="77777777" w:rsidR="00107E45" w:rsidRPr="00533249" w:rsidRDefault="00107E45">
      <w:pPr>
        <w:rPr>
          <w:rFonts w:ascii="Arial" w:hAnsi="Arial" w:cs="Arial"/>
          <w:lang w:val="pt-BR"/>
        </w:rPr>
        <w:sectPr w:rsidR="00107E45" w:rsidRPr="00533249"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3A6C7027" w14:textId="77777777" w:rsidR="00107E45" w:rsidRPr="00533249" w:rsidRDefault="00107E45">
      <w:pPr>
        <w:pStyle w:val="Ttulo"/>
        <w:rPr>
          <w:rFonts w:cs="Arial"/>
          <w:lang w:val="pt-BR"/>
        </w:rPr>
      </w:pPr>
      <w:r w:rsidRPr="00533249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7E45" w:rsidRPr="00533249" w14:paraId="0403006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767ED" w14:textId="77777777" w:rsidR="00107E45" w:rsidRPr="00533249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53324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CE2F" w14:textId="77777777" w:rsidR="00107E45" w:rsidRPr="00533249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533249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4A7E1" w14:textId="77777777" w:rsidR="00107E45" w:rsidRPr="00533249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53324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5588" w14:textId="77777777" w:rsidR="00107E45" w:rsidRPr="00533249" w:rsidRDefault="00107E45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533249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107E45" w:rsidRPr="00533249" w14:paraId="5DA69E6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1EAC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  <w:r w:rsidRPr="00533249">
              <w:rPr>
                <w:rFonts w:ascii="Arial" w:hAnsi="Arial" w:cs="Arial"/>
                <w:lang w:val="pt-BR"/>
              </w:rPr>
              <w:t>&lt;</w:t>
            </w:r>
            <w:proofErr w:type="spellStart"/>
            <w:r w:rsidRPr="00533249">
              <w:rPr>
                <w:rFonts w:ascii="Arial" w:hAnsi="Arial" w:cs="Arial"/>
                <w:lang w:val="pt-BR"/>
              </w:rPr>
              <w:t>dd</w:t>
            </w:r>
            <w:proofErr w:type="spellEnd"/>
            <w:r w:rsidRPr="00533249">
              <w:rPr>
                <w:rFonts w:ascii="Arial" w:hAnsi="Arial" w:cs="Arial"/>
                <w:lang w:val="pt-BR"/>
              </w:rPr>
              <w:t>/</w:t>
            </w:r>
            <w:proofErr w:type="spellStart"/>
            <w:r w:rsidRPr="00533249">
              <w:rPr>
                <w:rFonts w:ascii="Arial" w:hAnsi="Arial" w:cs="Arial"/>
                <w:lang w:val="pt-BR"/>
              </w:rPr>
              <w:t>mmm</w:t>
            </w:r>
            <w:proofErr w:type="spellEnd"/>
            <w:r w:rsidRPr="00533249">
              <w:rPr>
                <w:rFonts w:ascii="Arial" w:hAnsi="Arial" w:cs="Arial"/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F5E03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  <w:r w:rsidRPr="00533249">
              <w:rPr>
                <w:rFonts w:ascii="Arial" w:hAnsi="Arial" w:cs="Arial"/>
                <w:lang w:val="pt-BR"/>
              </w:rPr>
              <w:t>&lt;</w:t>
            </w:r>
            <w:proofErr w:type="spellStart"/>
            <w:r w:rsidRPr="00533249">
              <w:rPr>
                <w:rFonts w:ascii="Arial" w:hAnsi="Arial" w:cs="Arial"/>
                <w:lang w:val="pt-BR"/>
              </w:rPr>
              <w:t>x.x</w:t>
            </w:r>
            <w:proofErr w:type="spellEnd"/>
            <w:r w:rsidRPr="00533249">
              <w:rPr>
                <w:rFonts w:ascii="Arial" w:hAnsi="Arial" w:cs="Arial"/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67567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  <w:r w:rsidRPr="00533249">
              <w:rPr>
                <w:rFonts w:ascii="Arial" w:hAnsi="Arial" w:cs="Arial"/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2D8DF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  <w:r w:rsidRPr="00533249">
              <w:rPr>
                <w:rFonts w:ascii="Arial" w:hAnsi="Arial" w:cs="Arial"/>
                <w:lang w:val="pt-BR"/>
              </w:rPr>
              <w:t>&lt;nome&gt;</w:t>
            </w:r>
          </w:p>
        </w:tc>
      </w:tr>
      <w:tr w:rsidR="00107E45" w:rsidRPr="00533249" w14:paraId="6766C6C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8BD5F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5D66E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098A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AA2DD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107E45" w:rsidRPr="00533249" w14:paraId="33D759B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DAD3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8B282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507C1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771D8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  <w:tr w:rsidR="00107E45" w:rsidRPr="00533249" w14:paraId="09E639B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89631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6CD29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854B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818F" w14:textId="77777777" w:rsidR="00107E45" w:rsidRPr="00533249" w:rsidRDefault="00107E45">
            <w:pPr>
              <w:pStyle w:val="Tabletext"/>
              <w:rPr>
                <w:rFonts w:ascii="Arial" w:hAnsi="Arial" w:cs="Arial"/>
                <w:lang w:val="pt-BR"/>
              </w:rPr>
            </w:pPr>
          </w:p>
        </w:tc>
      </w:tr>
    </w:tbl>
    <w:p w14:paraId="604026F9" w14:textId="77777777" w:rsidR="00107E45" w:rsidRPr="00533249" w:rsidRDefault="00107E45">
      <w:pPr>
        <w:rPr>
          <w:rFonts w:ascii="Arial" w:hAnsi="Arial" w:cs="Arial"/>
          <w:lang w:val="pt-BR"/>
        </w:rPr>
      </w:pPr>
    </w:p>
    <w:p w14:paraId="1823F8F9" w14:textId="77777777" w:rsidR="00107E45" w:rsidRPr="00533249" w:rsidRDefault="00107E45">
      <w:pPr>
        <w:pStyle w:val="Ttulo"/>
        <w:rPr>
          <w:rFonts w:cs="Arial"/>
          <w:lang w:val="pt-BR"/>
        </w:rPr>
      </w:pPr>
      <w:r w:rsidRPr="00533249">
        <w:rPr>
          <w:rFonts w:cs="Arial"/>
          <w:lang w:val="pt-BR"/>
        </w:rPr>
        <w:br w:type="page"/>
      </w:r>
      <w:r w:rsidRPr="00533249">
        <w:rPr>
          <w:rFonts w:cs="Arial"/>
          <w:lang w:val="pt-BR"/>
        </w:rPr>
        <w:lastRenderedPageBreak/>
        <w:t>Índice Analítico</w:t>
      </w:r>
    </w:p>
    <w:p w14:paraId="73347F15" w14:textId="08A9CFB7" w:rsidR="00533249" w:rsidRPr="00533249" w:rsidRDefault="00107E45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lang w:val="pt-BR"/>
        </w:rPr>
        <w:fldChar w:fldCharType="begin"/>
      </w:r>
      <w:r w:rsidRPr="00533249">
        <w:rPr>
          <w:rFonts w:ascii="Arial" w:hAnsi="Arial" w:cs="Arial"/>
          <w:lang w:val="pt-BR"/>
        </w:rPr>
        <w:instrText xml:space="preserve"> TOC \o "1-3" </w:instrText>
      </w:r>
      <w:r w:rsidRPr="00533249">
        <w:rPr>
          <w:rFonts w:ascii="Arial" w:hAnsi="Arial" w:cs="Arial"/>
          <w:lang w:val="pt-BR"/>
        </w:rPr>
        <w:fldChar w:fldCharType="separate"/>
      </w:r>
      <w:r w:rsidR="00533249" w:rsidRPr="00533249">
        <w:rPr>
          <w:rFonts w:ascii="Arial" w:hAnsi="Arial" w:cs="Arial"/>
          <w:noProof/>
          <w:lang w:val="pt-BR"/>
        </w:rPr>
        <w:t>1.</w:t>
      </w:r>
      <w:r w:rsidR="00533249"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533249" w:rsidRPr="00533249">
        <w:rPr>
          <w:rFonts w:ascii="Arial" w:hAnsi="Arial" w:cs="Arial"/>
          <w:noProof/>
          <w:lang w:val="pt-BR"/>
        </w:rPr>
        <w:t>INTRODUÇÃO</w:t>
      </w:r>
      <w:r w:rsidR="00533249" w:rsidRPr="00533249">
        <w:rPr>
          <w:rFonts w:ascii="Arial" w:hAnsi="Arial" w:cs="Arial"/>
          <w:noProof/>
        </w:rPr>
        <w:tab/>
      </w:r>
      <w:r w:rsidR="00533249" w:rsidRPr="00533249">
        <w:rPr>
          <w:rFonts w:ascii="Arial" w:hAnsi="Arial" w:cs="Arial"/>
          <w:noProof/>
        </w:rPr>
        <w:fldChar w:fldCharType="begin"/>
      </w:r>
      <w:r w:rsidR="00533249" w:rsidRPr="00533249">
        <w:rPr>
          <w:rFonts w:ascii="Arial" w:hAnsi="Arial" w:cs="Arial"/>
          <w:noProof/>
        </w:rPr>
        <w:instrText xml:space="preserve"> PAGEREF _Toc133608459 \h </w:instrText>
      </w:r>
      <w:r w:rsidR="00533249" w:rsidRPr="00533249">
        <w:rPr>
          <w:rFonts w:ascii="Arial" w:hAnsi="Arial" w:cs="Arial"/>
          <w:noProof/>
        </w:rPr>
      </w:r>
      <w:r w:rsidR="00533249"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4</w:t>
      </w:r>
      <w:r w:rsidR="00533249" w:rsidRPr="00533249">
        <w:rPr>
          <w:rFonts w:ascii="Arial" w:hAnsi="Arial" w:cs="Arial"/>
          <w:noProof/>
        </w:rPr>
        <w:fldChar w:fldCharType="end"/>
      </w:r>
    </w:p>
    <w:p w14:paraId="3FFC2E15" w14:textId="0B45BE81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1.1.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Contexto de negócio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_Toc133608460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4</w:t>
      </w:r>
      <w:r w:rsidRPr="00533249">
        <w:rPr>
          <w:rFonts w:ascii="Arial" w:hAnsi="Arial" w:cs="Arial"/>
          <w:noProof/>
        </w:rPr>
        <w:fldChar w:fldCharType="end"/>
      </w:r>
    </w:p>
    <w:p w14:paraId="4880B35F" w14:textId="514DE1C2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1.2.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Justificativa do projeto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_Toc133608461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4</w:t>
      </w:r>
      <w:r w:rsidRPr="00533249">
        <w:rPr>
          <w:rFonts w:ascii="Arial" w:hAnsi="Arial" w:cs="Arial"/>
          <w:noProof/>
        </w:rPr>
        <w:fldChar w:fldCharType="end"/>
      </w:r>
    </w:p>
    <w:p w14:paraId="0C6E11E4" w14:textId="672E13A1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1.3.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Benefícios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_Toc133608462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4</w:t>
      </w:r>
      <w:r w:rsidRPr="00533249">
        <w:rPr>
          <w:rFonts w:ascii="Arial" w:hAnsi="Arial" w:cs="Arial"/>
          <w:noProof/>
        </w:rPr>
        <w:fldChar w:fldCharType="end"/>
      </w:r>
    </w:p>
    <w:p w14:paraId="75B10B27" w14:textId="2C647C52" w:rsidR="00533249" w:rsidRPr="00533249" w:rsidRDefault="0053324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2.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REQUISITOS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_Toc133608463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4</w:t>
      </w:r>
      <w:r w:rsidRPr="00533249">
        <w:rPr>
          <w:rFonts w:ascii="Arial" w:hAnsi="Arial" w:cs="Arial"/>
          <w:noProof/>
        </w:rPr>
        <w:fldChar w:fldCharType="end"/>
      </w:r>
    </w:p>
    <w:p w14:paraId="2405C145" w14:textId="3D2F020F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2.1.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Requisitos funcionais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_Toc133608464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4</w:t>
      </w:r>
      <w:r w:rsidRPr="00533249">
        <w:rPr>
          <w:rFonts w:ascii="Arial" w:hAnsi="Arial" w:cs="Arial"/>
          <w:noProof/>
        </w:rPr>
        <w:fldChar w:fldCharType="end"/>
      </w:r>
    </w:p>
    <w:p w14:paraId="0BD42F57" w14:textId="6648769C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2.2.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Requisitos não-funcionais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_Toc133608465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5</w:t>
      </w:r>
      <w:r w:rsidRPr="00533249">
        <w:rPr>
          <w:rFonts w:ascii="Arial" w:hAnsi="Arial" w:cs="Arial"/>
          <w:noProof/>
        </w:rPr>
        <w:fldChar w:fldCharType="end"/>
      </w:r>
    </w:p>
    <w:p w14:paraId="6628C3B7" w14:textId="32608ED0" w:rsidR="00533249" w:rsidRPr="00533249" w:rsidRDefault="00533249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3.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MODELAGEM DO SISTEMA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_Toc133608466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6</w:t>
      </w:r>
      <w:r w:rsidRPr="00533249">
        <w:rPr>
          <w:rFonts w:ascii="Arial" w:hAnsi="Arial" w:cs="Arial"/>
          <w:noProof/>
        </w:rPr>
        <w:fldChar w:fldCharType="end"/>
      </w:r>
    </w:p>
    <w:p w14:paraId="44E93CA4" w14:textId="47C8FAC4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3.1.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Diagrama de Caso de uso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_Toc133608467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6</w:t>
      </w:r>
      <w:r w:rsidRPr="00533249">
        <w:rPr>
          <w:rFonts w:ascii="Arial" w:hAnsi="Arial" w:cs="Arial"/>
          <w:noProof/>
        </w:rPr>
        <w:fldChar w:fldCharType="end"/>
      </w:r>
    </w:p>
    <w:p w14:paraId="42C82E67" w14:textId="03BD59B4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3.2.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Especificação de Caso de Uso: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_Toc133608468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14A9028F" w14:textId="7D12383B" w:rsidR="00533249" w:rsidRPr="00533249" w:rsidRDefault="00533249">
      <w:pPr>
        <w:pStyle w:val="Sumrio1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&lt;Postar progresso&gt;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_Toc133608469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32D3D2F6" w14:textId="1F0BCD4F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Breve Descrição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_Toc133608470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0350E4E3" w14:textId="22D432FA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Precondições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_Toc133608471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516990CF" w14:textId="400402E8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Pós-condições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_Toc133608472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59E545D1" w14:textId="45C4742A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Fluxo de Eventos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_Toc133608473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4BB453FE" w14:textId="23FBE60D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Fluxo Básico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_Toc133608474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600714C8" w14:textId="72A2B789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Fluxos Alternativos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_Toc133608475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0AB530E0" w14:textId="1D6C0F04" w:rsidR="00533249" w:rsidRPr="00533249" w:rsidRDefault="00533249">
      <w:pPr>
        <w:pStyle w:val="Sumrio1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&lt;Realizar cadastro&gt;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_Toc133608476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6420AA49" w14:textId="7B713108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Breve Descrição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_Toc133608477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5431931A" w14:textId="18731181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Precondições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_Toc133608478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0CE52B75" w14:textId="0BC3BCED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Pós-condições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_Toc133608479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4EC0E744" w14:textId="2950AD4A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Fluxo de Eventos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_Toc133608480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59750BA5" w14:textId="0E55CBE4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Fluxo Básico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_Toc133608481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7</w:t>
      </w:r>
      <w:r w:rsidRPr="00533249">
        <w:rPr>
          <w:rFonts w:ascii="Arial" w:hAnsi="Arial" w:cs="Arial"/>
          <w:noProof/>
        </w:rPr>
        <w:fldChar w:fldCharType="end"/>
      </w:r>
    </w:p>
    <w:p w14:paraId="7A4CA103" w14:textId="7C575620" w:rsidR="00533249" w:rsidRPr="00533249" w:rsidRDefault="00533249">
      <w:pPr>
        <w:pStyle w:val="Sumrio2"/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Fluxos Alternativos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_Toc133608482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8</w:t>
      </w:r>
      <w:r w:rsidRPr="00533249">
        <w:rPr>
          <w:rFonts w:ascii="Arial" w:hAnsi="Arial" w:cs="Arial"/>
          <w:noProof/>
        </w:rPr>
        <w:fldChar w:fldCharType="end"/>
      </w:r>
    </w:p>
    <w:p w14:paraId="68C9FBC1" w14:textId="5B234CC2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3.3.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Modelo de Domínio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_Toc133608483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9</w:t>
      </w:r>
      <w:r w:rsidRPr="00533249">
        <w:rPr>
          <w:rFonts w:ascii="Arial" w:hAnsi="Arial" w:cs="Arial"/>
          <w:noProof/>
        </w:rPr>
        <w:fldChar w:fldCharType="end"/>
      </w:r>
    </w:p>
    <w:p w14:paraId="27CC0B22" w14:textId="0841CE28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3.4.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Diagrama de Classe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_Toc133608484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9</w:t>
      </w:r>
      <w:r w:rsidRPr="00533249">
        <w:rPr>
          <w:rFonts w:ascii="Arial" w:hAnsi="Arial" w:cs="Arial"/>
          <w:noProof/>
        </w:rPr>
        <w:fldChar w:fldCharType="end"/>
      </w:r>
    </w:p>
    <w:p w14:paraId="59D3E008" w14:textId="79FEC6A7" w:rsidR="00533249" w:rsidRPr="00533249" w:rsidRDefault="00533249">
      <w:pPr>
        <w:pStyle w:val="Sumrio1"/>
        <w:tabs>
          <w:tab w:val="left" w:pos="864"/>
        </w:tabs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533249">
        <w:rPr>
          <w:rFonts w:ascii="Arial" w:hAnsi="Arial" w:cs="Arial"/>
          <w:noProof/>
          <w:lang w:val="pt-BR"/>
        </w:rPr>
        <w:t>3.5.</w:t>
      </w:r>
      <w:r w:rsidRPr="00533249">
        <w:rPr>
          <w:rFonts w:ascii="Arial" w:eastAsiaTheme="minorEastAsia" w:hAnsi="Arial" w:cs="Arial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533249">
        <w:rPr>
          <w:rFonts w:ascii="Arial" w:hAnsi="Arial" w:cs="Arial"/>
          <w:noProof/>
          <w:lang w:val="pt-BR"/>
        </w:rPr>
        <w:t>Diagrama de Objetos</w:t>
      </w:r>
      <w:r w:rsidRPr="00533249">
        <w:rPr>
          <w:rFonts w:ascii="Arial" w:hAnsi="Arial" w:cs="Arial"/>
          <w:noProof/>
        </w:rPr>
        <w:tab/>
      </w:r>
      <w:r w:rsidRPr="00533249">
        <w:rPr>
          <w:rFonts w:ascii="Arial" w:hAnsi="Arial" w:cs="Arial"/>
          <w:noProof/>
        </w:rPr>
        <w:fldChar w:fldCharType="begin"/>
      </w:r>
      <w:r w:rsidRPr="00533249">
        <w:rPr>
          <w:rFonts w:ascii="Arial" w:hAnsi="Arial" w:cs="Arial"/>
          <w:noProof/>
        </w:rPr>
        <w:instrText xml:space="preserve"> PAGEREF _Toc133608485 \h </w:instrText>
      </w:r>
      <w:r w:rsidRPr="00533249">
        <w:rPr>
          <w:rFonts w:ascii="Arial" w:hAnsi="Arial" w:cs="Arial"/>
          <w:noProof/>
        </w:rPr>
      </w:r>
      <w:r w:rsidRPr="00533249">
        <w:rPr>
          <w:rFonts w:ascii="Arial" w:hAnsi="Arial" w:cs="Arial"/>
          <w:noProof/>
        </w:rPr>
        <w:fldChar w:fldCharType="separate"/>
      </w:r>
      <w:r w:rsidR="00F167CC">
        <w:rPr>
          <w:rFonts w:ascii="Arial" w:hAnsi="Arial" w:cs="Arial"/>
          <w:noProof/>
        </w:rPr>
        <w:t>10</w:t>
      </w:r>
      <w:r w:rsidRPr="00533249">
        <w:rPr>
          <w:rFonts w:ascii="Arial" w:hAnsi="Arial" w:cs="Arial"/>
          <w:noProof/>
        </w:rPr>
        <w:fldChar w:fldCharType="end"/>
      </w:r>
    </w:p>
    <w:p w14:paraId="49534D81" w14:textId="30467417" w:rsidR="00E122E4" w:rsidRPr="00533249" w:rsidRDefault="00107E45">
      <w:pPr>
        <w:pStyle w:val="Ttulo"/>
        <w:rPr>
          <w:rFonts w:cs="Arial"/>
          <w:lang w:val="pt-BR"/>
        </w:rPr>
      </w:pPr>
      <w:r w:rsidRPr="00533249">
        <w:rPr>
          <w:rFonts w:cs="Arial"/>
          <w:sz w:val="20"/>
          <w:szCs w:val="20"/>
          <w:lang w:val="pt-BR"/>
        </w:rPr>
        <w:fldChar w:fldCharType="end"/>
      </w:r>
      <w:r w:rsidRPr="00533249">
        <w:rPr>
          <w:rFonts w:cs="Arial"/>
          <w:lang w:val="pt-BR"/>
        </w:rPr>
        <w:br w:type="page"/>
      </w:r>
    </w:p>
    <w:p w14:paraId="401E2AE2" w14:textId="427A985D" w:rsidR="00E122E4" w:rsidRPr="00533249" w:rsidRDefault="006446FC" w:rsidP="00E713A1">
      <w:pPr>
        <w:pStyle w:val="Ttulo1"/>
        <w:numPr>
          <w:ilvl w:val="0"/>
          <w:numId w:val="35"/>
        </w:numPr>
        <w:autoSpaceDE/>
        <w:autoSpaceDN/>
        <w:rPr>
          <w:rFonts w:cs="Arial"/>
          <w:sz w:val="24"/>
          <w:szCs w:val="24"/>
          <w:lang w:val="pt-BR"/>
        </w:rPr>
      </w:pPr>
      <w:bookmarkStart w:id="0" w:name="_Toc133608459"/>
      <w:r w:rsidRPr="00533249">
        <w:rPr>
          <w:rFonts w:cs="Arial"/>
          <w:sz w:val="24"/>
          <w:szCs w:val="24"/>
          <w:lang w:val="pt-BR"/>
        </w:rPr>
        <w:lastRenderedPageBreak/>
        <w:t>INTRODUÇÃO</w:t>
      </w:r>
      <w:bookmarkEnd w:id="0"/>
    </w:p>
    <w:p w14:paraId="48A95586" w14:textId="27AA0FEA" w:rsidR="00E122E4" w:rsidRPr="00533249" w:rsidRDefault="00E122E4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1" w:name="_Toc133608460"/>
      <w:r w:rsidRPr="00533249">
        <w:rPr>
          <w:rFonts w:cs="Arial"/>
          <w:lang w:val="pt-BR"/>
        </w:rPr>
        <w:t>Contexto de negócio</w:t>
      </w:r>
      <w:bookmarkEnd w:id="1"/>
    </w:p>
    <w:p w14:paraId="4231511C" w14:textId="05C43197" w:rsidR="006163D6" w:rsidRPr="00533249" w:rsidRDefault="002C263E" w:rsidP="000B1537">
      <w:pPr>
        <w:ind w:firstLine="360"/>
        <w:jc w:val="both"/>
        <w:rPr>
          <w:rFonts w:ascii="Arial" w:hAnsi="Arial" w:cs="Arial"/>
        </w:rPr>
      </w:pPr>
      <w:proofErr w:type="gramStart"/>
      <w:r w:rsidRPr="00533249">
        <w:rPr>
          <w:rFonts w:ascii="Arial" w:hAnsi="Arial" w:cs="Arial"/>
        </w:rPr>
        <w:t>A</w:t>
      </w:r>
      <w:proofErr w:type="gram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aplicação</w:t>
      </w:r>
      <w:proofErr w:type="spellEnd"/>
      <w:r w:rsidRPr="00533249">
        <w:rPr>
          <w:rFonts w:ascii="Arial" w:hAnsi="Arial" w:cs="Arial"/>
        </w:rPr>
        <w:t xml:space="preserve"> web </w:t>
      </w:r>
      <w:r w:rsidR="00D14936" w:rsidRPr="00533249">
        <w:rPr>
          <w:rFonts w:ascii="Arial" w:hAnsi="Arial" w:cs="Arial"/>
        </w:rPr>
        <w:t>“</w:t>
      </w:r>
      <w:proofErr w:type="spellStart"/>
      <w:r w:rsidRPr="00533249">
        <w:rPr>
          <w:rFonts w:ascii="Arial" w:hAnsi="Arial" w:cs="Arial"/>
        </w:rPr>
        <w:t>GrowHealthy</w:t>
      </w:r>
      <w:proofErr w:type="spellEnd"/>
      <w:r w:rsidR="00D14936" w:rsidRPr="00533249">
        <w:rPr>
          <w:rFonts w:ascii="Arial" w:hAnsi="Arial" w:cs="Arial"/>
        </w:rPr>
        <w:t>”</w:t>
      </w:r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está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sendo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desenvolvida</w:t>
      </w:r>
      <w:proofErr w:type="spellEnd"/>
      <w:r w:rsidRPr="00533249">
        <w:rPr>
          <w:rFonts w:ascii="Arial" w:hAnsi="Arial" w:cs="Arial"/>
        </w:rPr>
        <w:t xml:space="preserve"> com </w:t>
      </w:r>
      <w:proofErr w:type="spellStart"/>
      <w:r w:rsidRPr="00533249">
        <w:rPr>
          <w:rFonts w:ascii="Arial" w:hAnsi="Arial" w:cs="Arial"/>
        </w:rPr>
        <w:t>foco</w:t>
      </w:r>
      <w:proofErr w:type="spellEnd"/>
      <w:r w:rsidRPr="00533249">
        <w:rPr>
          <w:rFonts w:ascii="Arial" w:hAnsi="Arial" w:cs="Arial"/>
        </w:rPr>
        <w:t xml:space="preserve"> no </w:t>
      </w:r>
      <w:proofErr w:type="spellStart"/>
      <w:r w:rsidRPr="00533249">
        <w:rPr>
          <w:rFonts w:ascii="Arial" w:hAnsi="Arial" w:cs="Arial"/>
        </w:rPr>
        <w:t>segmento</w:t>
      </w:r>
      <w:proofErr w:type="spellEnd"/>
      <w:r w:rsidRPr="00533249">
        <w:rPr>
          <w:rFonts w:ascii="Arial" w:hAnsi="Arial" w:cs="Arial"/>
        </w:rPr>
        <w:t xml:space="preserve"> de </w:t>
      </w:r>
      <w:proofErr w:type="spellStart"/>
      <w:r w:rsidRPr="00533249">
        <w:rPr>
          <w:rFonts w:ascii="Arial" w:hAnsi="Arial" w:cs="Arial"/>
        </w:rPr>
        <w:t>saúde</w:t>
      </w:r>
      <w:proofErr w:type="spellEnd"/>
      <w:r w:rsidRPr="00533249">
        <w:rPr>
          <w:rFonts w:ascii="Arial" w:hAnsi="Arial" w:cs="Arial"/>
        </w:rPr>
        <w:t xml:space="preserve"> e </w:t>
      </w:r>
      <w:proofErr w:type="spellStart"/>
      <w:r w:rsidRPr="00533249">
        <w:rPr>
          <w:rFonts w:ascii="Arial" w:hAnsi="Arial" w:cs="Arial"/>
        </w:rPr>
        <w:t>área</w:t>
      </w:r>
      <w:proofErr w:type="spellEnd"/>
      <w:r w:rsidRPr="00533249">
        <w:rPr>
          <w:rFonts w:ascii="Arial" w:hAnsi="Arial" w:cs="Arial"/>
        </w:rPr>
        <w:t xml:space="preserve"> fitness. O </w:t>
      </w:r>
      <w:proofErr w:type="spellStart"/>
      <w:r w:rsidRPr="00533249">
        <w:rPr>
          <w:rFonts w:ascii="Arial" w:hAnsi="Arial" w:cs="Arial"/>
        </w:rPr>
        <w:t>objetivo</w:t>
      </w:r>
      <w:proofErr w:type="spellEnd"/>
      <w:r w:rsidRPr="00533249">
        <w:rPr>
          <w:rFonts w:ascii="Arial" w:hAnsi="Arial" w:cs="Arial"/>
        </w:rPr>
        <w:t xml:space="preserve"> é </w:t>
      </w:r>
      <w:proofErr w:type="spellStart"/>
      <w:r w:rsidRPr="00533249">
        <w:rPr>
          <w:rFonts w:ascii="Arial" w:hAnsi="Arial" w:cs="Arial"/>
        </w:rPr>
        <w:t>permitir</w:t>
      </w:r>
      <w:proofErr w:type="spellEnd"/>
      <w:r w:rsidRPr="00533249">
        <w:rPr>
          <w:rFonts w:ascii="Arial" w:hAnsi="Arial" w:cs="Arial"/>
        </w:rPr>
        <w:t xml:space="preserve"> que </w:t>
      </w:r>
      <w:proofErr w:type="spellStart"/>
      <w:r w:rsidRPr="00533249">
        <w:rPr>
          <w:rFonts w:ascii="Arial" w:hAnsi="Arial" w:cs="Arial"/>
        </w:rPr>
        <w:t>academias</w:t>
      </w:r>
      <w:proofErr w:type="spellEnd"/>
      <w:r w:rsidRPr="00533249">
        <w:rPr>
          <w:rFonts w:ascii="Arial" w:hAnsi="Arial" w:cs="Arial"/>
        </w:rPr>
        <w:t xml:space="preserve"> de </w:t>
      </w:r>
      <w:proofErr w:type="spellStart"/>
      <w:r w:rsidRPr="00533249">
        <w:rPr>
          <w:rFonts w:ascii="Arial" w:hAnsi="Arial" w:cs="Arial"/>
        </w:rPr>
        <w:t>pequeno</w:t>
      </w:r>
      <w:proofErr w:type="spellEnd"/>
      <w:r w:rsidRPr="00533249">
        <w:rPr>
          <w:rFonts w:ascii="Arial" w:hAnsi="Arial" w:cs="Arial"/>
        </w:rPr>
        <w:t xml:space="preserve"> e </w:t>
      </w:r>
      <w:proofErr w:type="spellStart"/>
      <w:r w:rsidRPr="00533249">
        <w:rPr>
          <w:rFonts w:ascii="Arial" w:hAnsi="Arial" w:cs="Arial"/>
        </w:rPr>
        <w:t>médio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porte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gerenciem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seus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alunos</w:t>
      </w:r>
      <w:proofErr w:type="spellEnd"/>
      <w:r w:rsidRPr="00533249">
        <w:rPr>
          <w:rFonts w:ascii="Arial" w:hAnsi="Arial" w:cs="Arial"/>
        </w:rPr>
        <w:t xml:space="preserve"> com </w:t>
      </w:r>
      <w:proofErr w:type="spellStart"/>
      <w:r w:rsidRPr="00533249">
        <w:rPr>
          <w:rFonts w:ascii="Arial" w:hAnsi="Arial" w:cs="Arial"/>
        </w:rPr>
        <w:t>mais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facilidade</w:t>
      </w:r>
      <w:proofErr w:type="spellEnd"/>
      <w:r w:rsidRPr="00533249">
        <w:rPr>
          <w:rFonts w:ascii="Arial" w:hAnsi="Arial" w:cs="Arial"/>
        </w:rPr>
        <w:t xml:space="preserve"> e </w:t>
      </w:r>
      <w:proofErr w:type="spellStart"/>
      <w:r w:rsidRPr="00533249">
        <w:rPr>
          <w:rFonts w:ascii="Arial" w:hAnsi="Arial" w:cs="Arial"/>
        </w:rPr>
        <w:t>eficiência</w:t>
      </w:r>
      <w:proofErr w:type="spellEnd"/>
      <w:r w:rsidRPr="00533249">
        <w:rPr>
          <w:rFonts w:ascii="Arial" w:hAnsi="Arial" w:cs="Arial"/>
        </w:rPr>
        <w:t xml:space="preserve">, </w:t>
      </w:r>
      <w:proofErr w:type="spellStart"/>
      <w:r w:rsidRPr="00533249">
        <w:rPr>
          <w:rFonts w:ascii="Arial" w:hAnsi="Arial" w:cs="Arial"/>
        </w:rPr>
        <w:t>além</w:t>
      </w:r>
      <w:proofErr w:type="spellEnd"/>
      <w:r w:rsidRPr="00533249">
        <w:rPr>
          <w:rFonts w:ascii="Arial" w:hAnsi="Arial" w:cs="Arial"/>
        </w:rPr>
        <w:t xml:space="preserve"> de </w:t>
      </w:r>
      <w:proofErr w:type="spellStart"/>
      <w:r w:rsidRPr="00533249">
        <w:rPr>
          <w:rFonts w:ascii="Arial" w:hAnsi="Arial" w:cs="Arial"/>
        </w:rPr>
        <w:t>fornecer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aos</w:t>
      </w:r>
      <w:proofErr w:type="spellEnd"/>
      <w:r w:rsidRPr="00533249">
        <w:rPr>
          <w:rFonts w:ascii="Arial" w:hAnsi="Arial" w:cs="Arial"/>
        </w:rPr>
        <w:t xml:space="preserve"> personal trainers e </w:t>
      </w:r>
      <w:proofErr w:type="spellStart"/>
      <w:r w:rsidRPr="00533249">
        <w:rPr>
          <w:rFonts w:ascii="Arial" w:hAnsi="Arial" w:cs="Arial"/>
        </w:rPr>
        <w:t>nutricionistas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uma</w:t>
      </w:r>
      <w:proofErr w:type="spellEnd"/>
      <w:r w:rsidRPr="00533249">
        <w:rPr>
          <w:rFonts w:ascii="Arial" w:hAnsi="Arial" w:cs="Arial"/>
        </w:rPr>
        <w:t xml:space="preserve"> ferramenta com </w:t>
      </w:r>
      <w:proofErr w:type="spellStart"/>
      <w:r w:rsidRPr="00533249">
        <w:rPr>
          <w:rFonts w:ascii="Arial" w:hAnsi="Arial" w:cs="Arial"/>
        </w:rPr>
        <w:t>auxílio</w:t>
      </w:r>
      <w:proofErr w:type="spellEnd"/>
      <w:r w:rsidRPr="00533249">
        <w:rPr>
          <w:rFonts w:ascii="Arial" w:hAnsi="Arial" w:cs="Arial"/>
        </w:rPr>
        <w:t xml:space="preserve"> de </w:t>
      </w:r>
      <w:proofErr w:type="spellStart"/>
      <w:r w:rsidRPr="00533249">
        <w:rPr>
          <w:rFonts w:ascii="Arial" w:hAnsi="Arial" w:cs="Arial"/>
        </w:rPr>
        <w:t>inteligência</w:t>
      </w:r>
      <w:proofErr w:type="spellEnd"/>
      <w:r w:rsidRPr="00533249">
        <w:rPr>
          <w:rFonts w:ascii="Arial" w:hAnsi="Arial" w:cs="Arial"/>
        </w:rPr>
        <w:t xml:space="preserve"> artificial para </w:t>
      </w:r>
      <w:proofErr w:type="spellStart"/>
      <w:r w:rsidRPr="00533249">
        <w:rPr>
          <w:rFonts w:ascii="Arial" w:hAnsi="Arial" w:cs="Arial"/>
        </w:rPr>
        <w:t>desenvolverem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treinos</w:t>
      </w:r>
      <w:proofErr w:type="spellEnd"/>
      <w:r w:rsidRPr="00533249">
        <w:rPr>
          <w:rFonts w:ascii="Arial" w:hAnsi="Arial" w:cs="Arial"/>
        </w:rPr>
        <w:t xml:space="preserve"> e </w:t>
      </w:r>
      <w:proofErr w:type="spellStart"/>
      <w:r w:rsidRPr="00533249">
        <w:rPr>
          <w:rFonts w:ascii="Arial" w:hAnsi="Arial" w:cs="Arial"/>
        </w:rPr>
        <w:t>dietas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personalizadas</w:t>
      </w:r>
      <w:proofErr w:type="spellEnd"/>
      <w:r w:rsidRPr="00533249">
        <w:rPr>
          <w:rFonts w:ascii="Arial" w:hAnsi="Arial" w:cs="Arial"/>
        </w:rPr>
        <w:t xml:space="preserve"> para </w:t>
      </w:r>
      <w:proofErr w:type="spellStart"/>
      <w:r w:rsidRPr="00533249">
        <w:rPr>
          <w:rFonts w:ascii="Arial" w:hAnsi="Arial" w:cs="Arial"/>
        </w:rPr>
        <w:t>seus</w:t>
      </w:r>
      <w:proofErr w:type="spellEnd"/>
      <w:r w:rsidRPr="00533249">
        <w:rPr>
          <w:rFonts w:ascii="Arial" w:hAnsi="Arial" w:cs="Arial"/>
        </w:rPr>
        <w:t xml:space="preserve"> </w:t>
      </w:r>
      <w:proofErr w:type="spellStart"/>
      <w:r w:rsidRPr="00533249">
        <w:rPr>
          <w:rFonts w:ascii="Arial" w:hAnsi="Arial" w:cs="Arial"/>
        </w:rPr>
        <w:t>alunos</w:t>
      </w:r>
      <w:proofErr w:type="spellEnd"/>
      <w:r w:rsidRPr="00533249">
        <w:rPr>
          <w:rFonts w:ascii="Arial" w:hAnsi="Arial" w:cs="Arial"/>
        </w:rPr>
        <w:t>.</w:t>
      </w:r>
    </w:p>
    <w:p w14:paraId="424160AE" w14:textId="77777777" w:rsidR="002E60BB" w:rsidRPr="00533249" w:rsidRDefault="002E60BB" w:rsidP="000B1537">
      <w:pPr>
        <w:ind w:firstLine="360"/>
        <w:jc w:val="both"/>
        <w:rPr>
          <w:rFonts w:ascii="Arial" w:hAnsi="Arial" w:cs="Arial"/>
          <w:lang w:val="pt-BR"/>
        </w:rPr>
      </w:pPr>
    </w:p>
    <w:p w14:paraId="29DDC81C" w14:textId="2847942E" w:rsidR="002E60BB" w:rsidRPr="00533249" w:rsidRDefault="006163D6" w:rsidP="002E60BB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2" w:name="_Toc133608461"/>
      <w:r w:rsidRPr="00533249">
        <w:rPr>
          <w:rFonts w:cs="Arial"/>
          <w:lang w:val="pt-BR"/>
        </w:rPr>
        <w:t>Justificativa do projeto</w:t>
      </w:r>
      <w:bookmarkEnd w:id="2"/>
    </w:p>
    <w:p w14:paraId="579BECE6" w14:textId="6C16A37C" w:rsidR="00610F46" w:rsidRPr="00533249" w:rsidRDefault="00BD7A91" w:rsidP="00610F46">
      <w:pPr>
        <w:ind w:firstLine="360"/>
        <w:jc w:val="both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>O projeto está sendo desenvolvido para o contexto de mercado das pequenas e médias academias, que se encontram defasadas tecnologicamente em questão de gerenciamento e atendimento personalizado</w:t>
      </w:r>
      <w:r w:rsidR="00E60118" w:rsidRPr="00533249">
        <w:rPr>
          <w:rFonts w:ascii="Arial" w:hAnsi="Arial" w:cs="Arial"/>
          <w:lang w:val="pt-BR"/>
        </w:rPr>
        <w:t xml:space="preserve"> frente às grandes academias </w:t>
      </w:r>
      <w:r w:rsidR="004E1950" w:rsidRPr="00533249">
        <w:rPr>
          <w:rFonts w:ascii="Arial" w:hAnsi="Arial" w:cs="Arial"/>
          <w:lang w:val="pt-BR"/>
        </w:rPr>
        <w:t xml:space="preserve">que apresentam </w:t>
      </w:r>
      <w:r w:rsidR="00EF3EBB" w:rsidRPr="00533249">
        <w:rPr>
          <w:rFonts w:ascii="Arial" w:hAnsi="Arial" w:cs="Arial"/>
          <w:lang w:val="pt-BR"/>
        </w:rPr>
        <w:t>sistemas robustos e aplicativos de smartphone</w:t>
      </w:r>
      <w:r w:rsidR="00B721A2" w:rsidRPr="00533249">
        <w:rPr>
          <w:rFonts w:ascii="Arial" w:hAnsi="Arial" w:cs="Arial"/>
          <w:lang w:val="pt-BR"/>
        </w:rPr>
        <w:t xml:space="preserve"> para acompanhamento de treinos e vídeo aulas</w:t>
      </w:r>
      <w:r w:rsidR="00C868CC" w:rsidRPr="00533249">
        <w:rPr>
          <w:rFonts w:ascii="Arial" w:hAnsi="Arial" w:cs="Arial"/>
          <w:lang w:val="pt-BR"/>
        </w:rPr>
        <w:t>.</w:t>
      </w:r>
      <w:r w:rsidR="001A68B4" w:rsidRPr="00533249">
        <w:rPr>
          <w:rFonts w:ascii="Arial" w:hAnsi="Arial" w:cs="Arial"/>
          <w:lang w:val="pt-BR"/>
        </w:rPr>
        <w:t xml:space="preserve"> </w:t>
      </w:r>
      <w:proofErr w:type="spellStart"/>
      <w:r w:rsidR="001A68B4" w:rsidRPr="00533249">
        <w:rPr>
          <w:rFonts w:ascii="Arial" w:hAnsi="Arial" w:cs="Arial"/>
          <w:lang w:val="pt-BR"/>
        </w:rPr>
        <w:t>GrowHealthy</w:t>
      </w:r>
      <w:proofErr w:type="spellEnd"/>
      <w:r w:rsidR="001A68B4" w:rsidRPr="00533249">
        <w:rPr>
          <w:rFonts w:ascii="Arial" w:hAnsi="Arial" w:cs="Arial"/>
          <w:lang w:val="pt-BR"/>
        </w:rPr>
        <w:t xml:space="preserve"> se apresenta com uma proposta de plataforma para implementar inovação nesses </w:t>
      </w:r>
      <w:r w:rsidR="003A5673" w:rsidRPr="00533249">
        <w:rPr>
          <w:rFonts w:ascii="Arial" w:hAnsi="Arial" w:cs="Arial"/>
          <w:lang w:val="pt-BR"/>
        </w:rPr>
        <w:t>empreendimentos</w:t>
      </w:r>
      <w:r w:rsidR="001A68B4" w:rsidRPr="00533249">
        <w:rPr>
          <w:rFonts w:ascii="Arial" w:hAnsi="Arial" w:cs="Arial"/>
          <w:lang w:val="pt-BR"/>
        </w:rPr>
        <w:t xml:space="preserve"> </w:t>
      </w:r>
      <w:r w:rsidR="003A5673" w:rsidRPr="00533249">
        <w:rPr>
          <w:rFonts w:ascii="Arial" w:hAnsi="Arial" w:cs="Arial"/>
          <w:lang w:val="pt-BR"/>
        </w:rPr>
        <w:t xml:space="preserve">e </w:t>
      </w:r>
      <w:r w:rsidR="00C81752" w:rsidRPr="00533249">
        <w:rPr>
          <w:rFonts w:ascii="Arial" w:hAnsi="Arial" w:cs="Arial"/>
          <w:lang w:val="pt-BR"/>
        </w:rPr>
        <w:t>torná-los</w:t>
      </w:r>
      <w:r w:rsidR="003A5673" w:rsidRPr="00533249">
        <w:rPr>
          <w:rFonts w:ascii="Arial" w:hAnsi="Arial" w:cs="Arial"/>
          <w:lang w:val="pt-BR"/>
        </w:rPr>
        <w:t xml:space="preserve"> mais atrativos e competitivos.</w:t>
      </w:r>
    </w:p>
    <w:p w14:paraId="0B64EC9C" w14:textId="77777777" w:rsidR="002E60BB" w:rsidRPr="00533249" w:rsidRDefault="002E60BB" w:rsidP="00610F46">
      <w:pPr>
        <w:ind w:firstLine="360"/>
        <w:jc w:val="both"/>
        <w:rPr>
          <w:rFonts w:ascii="Arial" w:hAnsi="Arial" w:cs="Arial"/>
          <w:lang w:val="pt-BR"/>
        </w:rPr>
      </w:pPr>
    </w:p>
    <w:p w14:paraId="758860DA" w14:textId="1A090BF0" w:rsidR="002E60BB" w:rsidRPr="00533249" w:rsidRDefault="006163D6" w:rsidP="002E60BB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" w:name="_Toc133608462"/>
      <w:r w:rsidRPr="00533249">
        <w:rPr>
          <w:rFonts w:cs="Arial"/>
          <w:lang w:val="pt-BR"/>
        </w:rPr>
        <w:t>Benefícios</w:t>
      </w:r>
      <w:bookmarkEnd w:id="3"/>
    </w:p>
    <w:p w14:paraId="783DA8F2" w14:textId="55419905" w:rsidR="006163D6" w:rsidRPr="00533249" w:rsidRDefault="00056841" w:rsidP="00375490">
      <w:pPr>
        <w:ind w:firstLine="360"/>
        <w:jc w:val="both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 xml:space="preserve">A plataforma </w:t>
      </w:r>
      <w:r w:rsidR="00870CF6" w:rsidRPr="00533249">
        <w:rPr>
          <w:rFonts w:ascii="Arial" w:hAnsi="Arial" w:cs="Arial"/>
          <w:lang w:val="pt-BR"/>
        </w:rPr>
        <w:t>irá benefic</w:t>
      </w:r>
      <w:r w:rsidR="001D2F47" w:rsidRPr="00533249">
        <w:rPr>
          <w:rFonts w:ascii="Arial" w:hAnsi="Arial" w:cs="Arial"/>
          <w:lang w:val="pt-BR"/>
        </w:rPr>
        <w:t xml:space="preserve">iar </w:t>
      </w:r>
      <w:r w:rsidR="00E701E2" w:rsidRPr="00533249">
        <w:rPr>
          <w:rFonts w:ascii="Arial" w:hAnsi="Arial" w:cs="Arial"/>
          <w:lang w:val="pt-BR"/>
        </w:rPr>
        <w:t xml:space="preserve">as academias que </w:t>
      </w:r>
      <w:r w:rsidR="007345C0" w:rsidRPr="00533249">
        <w:rPr>
          <w:rFonts w:ascii="Arial" w:hAnsi="Arial" w:cs="Arial"/>
          <w:lang w:val="pt-BR"/>
        </w:rPr>
        <w:t xml:space="preserve">se cadastrarem, ao proporcionar </w:t>
      </w:r>
      <w:r w:rsidR="0091209E" w:rsidRPr="00533249">
        <w:rPr>
          <w:rFonts w:ascii="Arial" w:hAnsi="Arial" w:cs="Arial"/>
          <w:lang w:val="pt-BR"/>
        </w:rPr>
        <w:t>uma forma de acompanhamento dos seus alunos</w:t>
      </w:r>
      <w:r w:rsidR="00B95299" w:rsidRPr="00533249">
        <w:rPr>
          <w:rFonts w:ascii="Arial" w:hAnsi="Arial" w:cs="Arial"/>
          <w:lang w:val="pt-BR"/>
        </w:rPr>
        <w:t xml:space="preserve"> onde terá dados como </w:t>
      </w:r>
      <w:r w:rsidR="00A50693" w:rsidRPr="00533249">
        <w:rPr>
          <w:rFonts w:ascii="Arial" w:hAnsi="Arial" w:cs="Arial"/>
          <w:lang w:val="pt-BR"/>
        </w:rPr>
        <w:t xml:space="preserve">peso, altura, </w:t>
      </w:r>
      <w:proofErr w:type="spellStart"/>
      <w:r w:rsidR="00A50693" w:rsidRPr="00533249">
        <w:rPr>
          <w:rFonts w:ascii="Arial" w:hAnsi="Arial" w:cs="Arial"/>
          <w:lang w:val="pt-BR"/>
        </w:rPr>
        <w:t>imc</w:t>
      </w:r>
      <w:proofErr w:type="spellEnd"/>
      <w:r w:rsidR="00A50693" w:rsidRPr="00533249">
        <w:rPr>
          <w:rFonts w:ascii="Arial" w:hAnsi="Arial" w:cs="Arial"/>
          <w:lang w:val="pt-BR"/>
        </w:rPr>
        <w:t xml:space="preserve">, seu histórico de evolução, </w:t>
      </w:r>
      <w:r w:rsidR="002D7E4D" w:rsidRPr="00533249">
        <w:rPr>
          <w:rFonts w:ascii="Arial" w:hAnsi="Arial" w:cs="Arial"/>
          <w:lang w:val="pt-BR"/>
        </w:rPr>
        <w:t>treinos e dietas</w:t>
      </w:r>
      <w:r w:rsidR="002941EE" w:rsidRPr="00533249">
        <w:rPr>
          <w:rFonts w:ascii="Arial" w:hAnsi="Arial" w:cs="Arial"/>
          <w:lang w:val="pt-BR"/>
        </w:rPr>
        <w:t xml:space="preserve">. Para os nutricionistas </w:t>
      </w:r>
      <w:r w:rsidR="00854B55" w:rsidRPr="00533249">
        <w:rPr>
          <w:rFonts w:ascii="Arial" w:hAnsi="Arial" w:cs="Arial"/>
          <w:lang w:val="pt-BR"/>
        </w:rPr>
        <w:t xml:space="preserve">e </w:t>
      </w:r>
      <w:proofErr w:type="spellStart"/>
      <w:r w:rsidR="00854B55" w:rsidRPr="00533249">
        <w:rPr>
          <w:rFonts w:ascii="Arial" w:hAnsi="Arial" w:cs="Arial"/>
          <w:lang w:val="pt-BR"/>
        </w:rPr>
        <w:t>personal</w:t>
      </w:r>
      <w:proofErr w:type="spellEnd"/>
      <w:r w:rsidR="00854B55" w:rsidRPr="00533249">
        <w:rPr>
          <w:rFonts w:ascii="Arial" w:hAnsi="Arial" w:cs="Arial"/>
          <w:lang w:val="pt-BR"/>
        </w:rPr>
        <w:t xml:space="preserve"> </w:t>
      </w:r>
      <w:proofErr w:type="spellStart"/>
      <w:r w:rsidR="00854B55" w:rsidRPr="00533249">
        <w:rPr>
          <w:rFonts w:ascii="Arial" w:hAnsi="Arial" w:cs="Arial"/>
          <w:lang w:val="pt-BR"/>
        </w:rPr>
        <w:t>trainers</w:t>
      </w:r>
      <w:proofErr w:type="spellEnd"/>
      <w:r w:rsidR="002A4414" w:rsidRPr="00533249">
        <w:rPr>
          <w:rFonts w:ascii="Arial" w:hAnsi="Arial" w:cs="Arial"/>
          <w:lang w:val="pt-BR"/>
        </w:rPr>
        <w:t xml:space="preserve">, a plataforma funcionará como uma importante ferramenta para o desenvolvimento de suas atividades, onde será possível </w:t>
      </w:r>
      <w:r w:rsidR="00E02840" w:rsidRPr="00533249">
        <w:rPr>
          <w:rFonts w:ascii="Arial" w:hAnsi="Arial" w:cs="Arial"/>
          <w:lang w:val="pt-BR"/>
        </w:rPr>
        <w:t>gerar treinos específicos para cada um de seus alunos</w:t>
      </w:r>
      <w:r w:rsidR="00396C62" w:rsidRPr="00533249">
        <w:rPr>
          <w:rFonts w:ascii="Arial" w:hAnsi="Arial" w:cs="Arial"/>
          <w:lang w:val="pt-BR"/>
        </w:rPr>
        <w:t xml:space="preserve">, </w:t>
      </w:r>
      <w:r w:rsidR="00F33A11" w:rsidRPr="00533249">
        <w:rPr>
          <w:rFonts w:ascii="Arial" w:hAnsi="Arial" w:cs="Arial"/>
          <w:lang w:val="pt-BR"/>
        </w:rPr>
        <w:t xml:space="preserve">com auxílio de chat de inteligência artificial, </w:t>
      </w:r>
      <w:r w:rsidR="002E01A8" w:rsidRPr="00533249">
        <w:rPr>
          <w:rFonts w:ascii="Arial" w:hAnsi="Arial" w:cs="Arial"/>
          <w:lang w:val="pt-BR"/>
        </w:rPr>
        <w:t>garantindo um ganho expressivo no tempo de desenvolvimento dessas atividades</w:t>
      </w:r>
      <w:r w:rsidR="00B07707" w:rsidRPr="00533249">
        <w:rPr>
          <w:rFonts w:ascii="Arial" w:hAnsi="Arial" w:cs="Arial"/>
          <w:lang w:val="pt-BR"/>
        </w:rPr>
        <w:t xml:space="preserve"> que poderá ser direcionada </w:t>
      </w:r>
      <w:r w:rsidR="0074262D" w:rsidRPr="00533249">
        <w:rPr>
          <w:rFonts w:ascii="Arial" w:hAnsi="Arial" w:cs="Arial"/>
          <w:lang w:val="pt-BR"/>
        </w:rPr>
        <w:t>para um acompanhamento mais próximo e humanizado do seu aluno</w:t>
      </w:r>
      <w:r w:rsidR="00B9275F" w:rsidRPr="00533249">
        <w:rPr>
          <w:rFonts w:ascii="Arial" w:hAnsi="Arial" w:cs="Arial"/>
          <w:lang w:val="pt-BR"/>
        </w:rPr>
        <w:t xml:space="preserve">. Por fim, para </w:t>
      </w:r>
      <w:r w:rsidR="00780219" w:rsidRPr="00533249">
        <w:rPr>
          <w:rFonts w:ascii="Arial" w:hAnsi="Arial" w:cs="Arial"/>
          <w:lang w:val="pt-BR"/>
        </w:rPr>
        <w:t>os alunos</w:t>
      </w:r>
      <w:r w:rsidR="00F92C9D" w:rsidRPr="00533249">
        <w:rPr>
          <w:rFonts w:ascii="Arial" w:hAnsi="Arial" w:cs="Arial"/>
          <w:lang w:val="pt-BR"/>
        </w:rPr>
        <w:t>, por meio dos ben</w:t>
      </w:r>
      <w:r w:rsidR="00416B8F" w:rsidRPr="00533249">
        <w:rPr>
          <w:rFonts w:ascii="Arial" w:hAnsi="Arial" w:cs="Arial"/>
          <w:lang w:val="pt-BR"/>
        </w:rPr>
        <w:t xml:space="preserve">efícios já </w:t>
      </w:r>
      <w:r w:rsidR="00780219" w:rsidRPr="00533249">
        <w:rPr>
          <w:rFonts w:ascii="Arial" w:hAnsi="Arial" w:cs="Arial"/>
          <w:lang w:val="pt-BR"/>
        </w:rPr>
        <w:t>descritos</w:t>
      </w:r>
      <w:r w:rsidR="00745D3B" w:rsidRPr="00533249">
        <w:rPr>
          <w:rFonts w:ascii="Arial" w:hAnsi="Arial" w:cs="Arial"/>
          <w:lang w:val="pt-BR"/>
        </w:rPr>
        <w:t>,</w:t>
      </w:r>
      <w:r w:rsidR="00780219" w:rsidRPr="00533249">
        <w:rPr>
          <w:rFonts w:ascii="Arial" w:hAnsi="Arial" w:cs="Arial"/>
          <w:lang w:val="pt-BR"/>
        </w:rPr>
        <w:t xml:space="preserve"> </w:t>
      </w:r>
      <w:r w:rsidR="00745D3B" w:rsidRPr="00533249">
        <w:rPr>
          <w:rFonts w:ascii="Arial" w:hAnsi="Arial" w:cs="Arial"/>
          <w:lang w:val="pt-BR"/>
        </w:rPr>
        <w:t>a plataforma proporcionará</w:t>
      </w:r>
      <w:r w:rsidR="00416B8F" w:rsidRPr="00533249">
        <w:rPr>
          <w:rFonts w:ascii="Arial" w:hAnsi="Arial" w:cs="Arial"/>
          <w:lang w:val="pt-BR"/>
        </w:rPr>
        <w:t xml:space="preserve"> uma experiência </w:t>
      </w:r>
      <w:r w:rsidR="00435E91" w:rsidRPr="00533249">
        <w:rPr>
          <w:rFonts w:ascii="Arial" w:hAnsi="Arial" w:cs="Arial"/>
          <w:lang w:val="pt-BR"/>
        </w:rPr>
        <w:t xml:space="preserve">de uso </w:t>
      </w:r>
      <w:r w:rsidR="00745D3B" w:rsidRPr="00533249">
        <w:rPr>
          <w:rFonts w:ascii="Arial" w:hAnsi="Arial" w:cs="Arial"/>
          <w:lang w:val="pt-BR"/>
        </w:rPr>
        <w:t xml:space="preserve">da </w:t>
      </w:r>
      <w:r w:rsidR="00435E91" w:rsidRPr="00533249">
        <w:rPr>
          <w:rFonts w:ascii="Arial" w:hAnsi="Arial" w:cs="Arial"/>
          <w:lang w:val="pt-BR"/>
        </w:rPr>
        <w:t>academia</w:t>
      </w:r>
      <w:r w:rsidR="00477EEB" w:rsidRPr="00533249">
        <w:rPr>
          <w:rFonts w:ascii="Arial" w:hAnsi="Arial" w:cs="Arial"/>
          <w:lang w:val="pt-BR"/>
        </w:rPr>
        <w:t xml:space="preserve"> mais agradável</w:t>
      </w:r>
      <w:r w:rsidR="00C76182" w:rsidRPr="00533249">
        <w:rPr>
          <w:rFonts w:ascii="Arial" w:hAnsi="Arial" w:cs="Arial"/>
          <w:lang w:val="pt-BR"/>
        </w:rPr>
        <w:t>,</w:t>
      </w:r>
      <w:r w:rsidR="00FE4788" w:rsidRPr="00533249">
        <w:rPr>
          <w:rFonts w:ascii="Arial" w:hAnsi="Arial" w:cs="Arial"/>
          <w:lang w:val="pt-BR"/>
        </w:rPr>
        <w:t xml:space="preserve"> </w:t>
      </w:r>
      <w:r w:rsidR="00EC2B78" w:rsidRPr="00533249">
        <w:rPr>
          <w:rFonts w:ascii="Arial" w:hAnsi="Arial" w:cs="Arial"/>
          <w:lang w:val="pt-BR"/>
        </w:rPr>
        <w:t>específica para o seu objetivo e de uma forma descomplicada.</w:t>
      </w:r>
    </w:p>
    <w:p w14:paraId="77CF69BF" w14:textId="77777777" w:rsidR="00FE7E5A" w:rsidRPr="00533249" w:rsidRDefault="00FE7E5A" w:rsidP="00FE7E5A">
      <w:pPr>
        <w:pStyle w:val="Ttulo"/>
        <w:jc w:val="left"/>
        <w:rPr>
          <w:rFonts w:cs="Arial"/>
          <w:sz w:val="24"/>
          <w:szCs w:val="24"/>
          <w:lang w:val="pt-BR"/>
        </w:rPr>
      </w:pPr>
    </w:p>
    <w:p w14:paraId="3853DEC8" w14:textId="7D893EDA" w:rsidR="00FE7E5A" w:rsidRPr="00533249" w:rsidRDefault="006446FC" w:rsidP="00E713A1">
      <w:pPr>
        <w:pStyle w:val="Ttulo1"/>
        <w:numPr>
          <w:ilvl w:val="0"/>
          <w:numId w:val="35"/>
        </w:numPr>
        <w:autoSpaceDE/>
        <w:autoSpaceDN/>
        <w:rPr>
          <w:rFonts w:cs="Arial"/>
          <w:sz w:val="24"/>
          <w:szCs w:val="24"/>
          <w:lang w:val="pt-BR"/>
        </w:rPr>
      </w:pPr>
      <w:bookmarkStart w:id="4" w:name="_Toc133608463"/>
      <w:r w:rsidRPr="00533249">
        <w:rPr>
          <w:rFonts w:cs="Arial"/>
          <w:sz w:val="24"/>
          <w:szCs w:val="24"/>
          <w:lang w:val="pt-BR"/>
        </w:rPr>
        <w:t>REQUISITOS</w:t>
      </w:r>
      <w:bookmarkEnd w:id="4"/>
      <w:r w:rsidRPr="00533249">
        <w:rPr>
          <w:rFonts w:cs="Arial"/>
          <w:sz w:val="24"/>
          <w:szCs w:val="24"/>
          <w:lang w:val="pt-BR"/>
        </w:rPr>
        <w:t xml:space="preserve"> </w:t>
      </w:r>
    </w:p>
    <w:p w14:paraId="42FFC7B0" w14:textId="3739326C" w:rsidR="00FE7E5A" w:rsidRPr="00533249" w:rsidRDefault="00FE7E5A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5" w:name="_Toc133608464"/>
      <w:r w:rsidRPr="00533249">
        <w:rPr>
          <w:rFonts w:cs="Arial"/>
          <w:lang w:val="pt-BR"/>
        </w:rPr>
        <w:t>Requisitos funcionais</w:t>
      </w:r>
      <w:bookmarkEnd w:id="5"/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20"/>
        <w:gridCol w:w="1612"/>
        <w:gridCol w:w="1286"/>
      </w:tblGrid>
      <w:tr w:rsidR="00401B15" w:rsidRPr="00401B15" w14:paraId="47D23AED" w14:textId="77777777" w:rsidTr="00B52D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792DE2D0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401B15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ID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70634EE7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401B15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Descrição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2CD6F22C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401B15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Requisitante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4D155E5F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401B15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Observação</w:t>
            </w:r>
          </w:p>
        </w:tc>
      </w:tr>
      <w:tr w:rsidR="00401B15" w:rsidRPr="00401B15" w14:paraId="3EE4F51A" w14:textId="77777777" w:rsidTr="00B52D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72B7CD3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0A60859E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permitir o cadastro de usuários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3F2C582" w14:textId="71C4C6E3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38FCE2B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120E4887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CA19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51140" w14:textId="6BE6B366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gerar um treino automatizado para o </w:t>
            </w:r>
            <w:proofErr w:type="spellStart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710649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  <w:r w:rsidR="00710649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aprovar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9AF2" w14:textId="2261EC7F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EF75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03C2DF87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9012188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4B704AFA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gerar uma dieta automatizada para o nutricionista aprovar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DF93A3B" w14:textId="519EAAB2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Nutricionista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D3BA201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08B2B582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E561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DA1F1" w14:textId="6AB7F8F4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permitir o </w:t>
            </w:r>
            <w:proofErr w:type="spellStart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 w:rsidR="00710649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710649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postar o treino do aluno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5D03" w14:textId="388A7306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1A5A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76CBD599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AE9E24A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099B1537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permitir o nutricionista postar a dieta do aluno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D899AC7" w14:textId="0347FB83" w:rsidR="00401B15" w:rsidRPr="00401B15" w:rsidRDefault="00AC5288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Nutricionista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30375D2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4109566A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4665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F553F" w14:textId="7741BDDE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permitir o </w:t>
            </w:r>
            <w:proofErr w:type="spellStart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710649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  <w:r w:rsidR="00710649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atualizar o treino do aluno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59CE" w14:textId="3D200A4B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20DB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2BA3C46C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E44E6DE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RQF07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54599BA1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permitir o nutricionista atualizar a dieta do aluno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0CB4462F" w14:textId="474B80C3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Nutricionista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AF5329E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5B6995E5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21CD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RQF08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482A7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permitir que o aluno atualize seu progresso de treino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F797" w14:textId="6939952B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3B2A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40B71BCB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7CA851A6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lastRenderedPageBreak/>
              <w:t>RQF09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605136E1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permitir que o aluno atualize seu progresso de dieta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6B32D08" w14:textId="7F444BC4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2D356D6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583CC929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2299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617FC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permitir que o aluno solicite um novo treino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CE34" w14:textId="76C49D82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6872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4ACBCED2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EFE0B61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bottom"/>
            <w:hideMark/>
          </w:tcPr>
          <w:p w14:paraId="630747C7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 permitir que o aluno solicite uma nova dieta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29597855" w14:textId="4F9132F6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86A22F4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0E0AFFC9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2283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RQF12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AB55B" w14:textId="14E1B91B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permitir que a academia valide o </w:t>
            </w:r>
            <w:r w:rsidR="00F2068D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usuário</w:t>
            </w: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do sistema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65FB" w14:textId="4FA0E630" w:rsidR="00401B15" w:rsidRPr="00401B15" w:rsidRDefault="00AC5288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4D31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6BFD6059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7037139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RQF13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3A1B822E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permitir o aluno avalie o </w:t>
            </w:r>
            <w:proofErr w:type="spellStart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C5DFCD2" w14:textId="2FE167AC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CB8E386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20E94EAF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19E9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E8EB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permitir que o aluno avalie o nutricionista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06126" w14:textId="39209A0D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F094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5B7CC2AF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317C5F26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RQF15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0B5B0AE7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permitir que o aluno avalie a academia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3EBDE814" w14:textId="1E9814EF" w:rsidR="00401B15" w:rsidRPr="00401B15" w:rsidRDefault="00AC5288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167D2EE5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36E5302D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95F4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RQF16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69E6F" w14:textId="5AAD62A0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calcular o IMC do aluno </w:t>
            </w:r>
            <w:r w:rsidR="001D3A88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após</w:t>
            </w: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realizar o cadastro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FEA3" w14:textId="7E115750" w:rsidR="00401B15" w:rsidRPr="00401B15" w:rsidRDefault="00AC5288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Nutricionista/ </w:t>
            </w:r>
            <w:proofErr w:type="spellStart"/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85DC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4553AE65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175ED84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RQF17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74259926" w14:textId="6D9FDB91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manter um </w:t>
            </w:r>
            <w:r w:rsidR="001C3345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histórico</w:t>
            </w: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de dieta e treino para o aluno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6171297C" w14:textId="4263E91C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D515C6D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15193B06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28A4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EE27" w14:textId="1A1E73F9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permitir que o </w:t>
            </w:r>
            <w:proofErr w:type="spellStart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e o nutricionista acesso o </w:t>
            </w:r>
            <w:r w:rsidR="001C3345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histórico</w:t>
            </w: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do aluno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0817" w14:textId="33B33BFE" w:rsidR="00401B15" w:rsidRPr="00401B15" w:rsidRDefault="00AC5288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Nutricionista/ </w:t>
            </w:r>
            <w:proofErr w:type="spellStart"/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Personal</w:t>
            </w:r>
            <w:proofErr w:type="spellEnd"/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Trainer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D7F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401B15" w:rsidRPr="00401B15" w14:paraId="40B85254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3FA1D44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RQF19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2D416324" w14:textId="361AFC4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permitir que o aluno atualize suas </w:t>
            </w:r>
            <w:r w:rsidR="001C3345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informações</w:t>
            </w: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de cadastro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08520B6" w14:textId="303BFC1B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r w:rsidR="00AC5288">
              <w:rPr>
                <w:rFonts w:ascii="Arial" w:hAnsi="Arial" w:cs="Arial"/>
                <w:snapToGrid/>
                <w:color w:val="000000"/>
                <w:lang w:val="pt-BR" w:eastAsia="pt-BR"/>
              </w:rPr>
              <w:t>Aluno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bottom"/>
            <w:hideMark/>
          </w:tcPr>
          <w:p w14:paraId="4E44CEA4" w14:textId="77777777" w:rsidR="00401B15" w:rsidRPr="00401B15" w:rsidRDefault="00401B15" w:rsidP="00401B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401B15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</w:tbl>
    <w:p w14:paraId="28501A0D" w14:textId="77777777" w:rsidR="00FE7E5A" w:rsidRPr="00533249" w:rsidRDefault="00FE7E5A" w:rsidP="00FE7E5A">
      <w:pPr>
        <w:rPr>
          <w:rFonts w:ascii="Arial" w:hAnsi="Arial" w:cs="Arial"/>
          <w:lang w:val="pt-BR"/>
        </w:rPr>
      </w:pPr>
    </w:p>
    <w:p w14:paraId="595DA9BF" w14:textId="05FFE0CB" w:rsidR="00FE7E5A" w:rsidRPr="00533249" w:rsidRDefault="00FE7E5A" w:rsidP="00506A1F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6" w:name="_Toc133608465"/>
      <w:r w:rsidRPr="00533249">
        <w:rPr>
          <w:rFonts w:cs="Arial"/>
          <w:lang w:val="pt-BR"/>
        </w:rPr>
        <w:t>Requisitos não-funcionais</w:t>
      </w:r>
      <w:bookmarkEnd w:id="6"/>
    </w:p>
    <w:tbl>
      <w:tblPr>
        <w:tblW w:w="8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72"/>
        <w:gridCol w:w="1560"/>
        <w:gridCol w:w="1286"/>
      </w:tblGrid>
      <w:tr w:rsidR="00C41B30" w:rsidRPr="00C41B30" w14:paraId="75FCF310" w14:textId="77777777" w:rsidTr="00B52D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437265C0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C41B30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ID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16B6437B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C41B30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Descrição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69477928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C41B30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Requisitante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14:paraId="75FFEB90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</w:pPr>
            <w:r w:rsidRPr="00C41B30">
              <w:rPr>
                <w:rFonts w:ascii="Arial" w:hAnsi="Arial" w:cs="Arial"/>
                <w:b/>
                <w:bCs/>
                <w:snapToGrid/>
                <w:color w:val="FFFFFF"/>
                <w:lang w:val="pt-BR" w:eastAsia="pt-BR"/>
              </w:rPr>
              <w:t>Observação</w:t>
            </w:r>
          </w:p>
        </w:tc>
      </w:tr>
      <w:tr w:rsidR="00C41B30" w:rsidRPr="00C41B30" w14:paraId="3A9DEC58" w14:textId="77777777" w:rsidTr="00B52D8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405A17B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RQNF01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6710981D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ser responsivo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2A885BA" w14:textId="0CE72CB1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61EE759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12D06600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C07D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RQNF02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510F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ser implementado com HTML CSS JAVASCRIPT e PHP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512A" w14:textId="1BAA3EC5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923F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4A42A6D2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FE5C778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RQNF03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0D222CA6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tempo de resposta do sistema deve ser de menos de 10 segundos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73179EEA" w14:textId="6D36D571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C386334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19C9CE6F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9389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RQNF04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F962" w14:textId="580D5954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</w:t>
            </w:r>
            <w:r w:rsidR="001C3345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usuário</w:t>
            </w: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deve conseguir realizar o cadastro com menos de 5 clicks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264D" w14:textId="6BA753FF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41EC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01C0B0A9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E0127AD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RQNF05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3D5C1042" w14:textId="0BFAA71A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O sistema deve estar </w:t>
            </w:r>
            <w:r w:rsidR="001C3345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disponível</w:t>
            </w: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24/7 para o </w:t>
            </w:r>
            <w:r w:rsidR="001C3345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usuário</w:t>
            </w: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0FE889EC" w14:textId="0D4E58E6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66FFE352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4C892AFB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FE23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RQNF06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36E25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ser protegido contra acesso não autorizado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3B5D" w14:textId="11B51B64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21EB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56C62112" w14:textId="77777777" w:rsidTr="00B52D84">
        <w:trPr>
          <w:trHeight w:val="12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542CDA1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RQNF07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2ED7694A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ser capaz de lidar com o número necessário de usuários sem qualquer degradação no desempenho.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18EF0085" w14:textId="6BE888C4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23F3B07B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306CE358" w14:textId="77777777" w:rsidTr="00B52D84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F86D6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lastRenderedPageBreak/>
              <w:t>RQNF08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644F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ser capaz de aumentar ou diminuir conforme necessário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8F6C1" w14:textId="52D3C54E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0B9B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7BE4071F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C5A7CFD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RQNF09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14:paraId="1679D479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deverá se comunicar com o banco SQL Server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5AD8E246" w14:textId="2145362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noWrap/>
            <w:vAlign w:val="center"/>
            <w:hideMark/>
          </w:tcPr>
          <w:p w14:paraId="4D6D79BC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  <w:tr w:rsidR="00C41B30" w:rsidRPr="00C41B30" w14:paraId="456C03BC" w14:textId="77777777" w:rsidTr="00B52D8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2AB1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RQNF10</w:t>
            </w:r>
          </w:p>
        </w:tc>
        <w:tc>
          <w:tcPr>
            <w:tcW w:w="5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C102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O sistema deve ser executável em qualquer plataforma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5B8C" w14:textId="773B3076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Product</w:t>
            </w:r>
            <w:proofErr w:type="spellEnd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 xml:space="preserve"> </w:t>
            </w:r>
            <w:proofErr w:type="spellStart"/>
            <w:r w:rsidR="00B52D84" w:rsidRPr="00533249">
              <w:rPr>
                <w:rFonts w:ascii="Arial" w:hAnsi="Arial" w:cs="Arial"/>
                <w:snapToGrid/>
                <w:color w:val="000000"/>
                <w:lang w:val="pt-BR" w:eastAsia="pt-BR"/>
              </w:rPr>
              <w:t>Owner</w:t>
            </w:r>
            <w:proofErr w:type="spellEnd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B9F7" w14:textId="77777777" w:rsidR="00C41B30" w:rsidRPr="00C41B30" w:rsidRDefault="00C41B30" w:rsidP="00C41B30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 w:rsidRPr="00C41B30">
              <w:rPr>
                <w:rFonts w:ascii="Arial" w:hAnsi="Arial" w:cs="Arial"/>
                <w:snapToGrid/>
                <w:color w:val="000000"/>
                <w:lang w:val="pt-BR" w:eastAsia="pt-BR"/>
              </w:rPr>
              <w:t> </w:t>
            </w:r>
          </w:p>
        </w:tc>
      </w:tr>
    </w:tbl>
    <w:p w14:paraId="58DBEBDE" w14:textId="77777777" w:rsidR="00FE7E5A" w:rsidRPr="00533249" w:rsidRDefault="00FE7E5A" w:rsidP="00FE7E5A">
      <w:pPr>
        <w:rPr>
          <w:rFonts w:ascii="Arial" w:hAnsi="Arial" w:cs="Arial"/>
          <w:lang w:val="pt-BR"/>
        </w:rPr>
      </w:pPr>
    </w:p>
    <w:p w14:paraId="6D7E2C92" w14:textId="178DB60B" w:rsidR="00E713A1" w:rsidRPr="00533249" w:rsidRDefault="00E713A1" w:rsidP="00E713A1">
      <w:pPr>
        <w:pStyle w:val="Ttulo1"/>
        <w:numPr>
          <w:ilvl w:val="0"/>
          <w:numId w:val="35"/>
        </w:numPr>
        <w:autoSpaceDE/>
        <w:autoSpaceDN/>
        <w:rPr>
          <w:rFonts w:cs="Arial"/>
          <w:lang w:val="pt-BR"/>
        </w:rPr>
      </w:pPr>
      <w:bookmarkStart w:id="7" w:name="_Toc133608466"/>
      <w:r w:rsidRPr="00533249">
        <w:rPr>
          <w:rFonts w:cs="Arial"/>
          <w:lang w:val="pt-BR"/>
        </w:rPr>
        <w:t xml:space="preserve">MODELAGEM </w:t>
      </w:r>
      <w:r w:rsidR="00046486" w:rsidRPr="00533249">
        <w:rPr>
          <w:rFonts w:cs="Arial"/>
          <w:lang w:val="pt-BR"/>
        </w:rPr>
        <w:t>DO SISTEMA</w:t>
      </w:r>
      <w:bookmarkEnd w:id="7"/>
    </w:p>
    <w:p w14:paraId="106990A9" w14:textId="44AAF4CD" w:rsidR="0019162C" w:rsidRPr="00533249" w:rsidRDefault="0019162C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8" w:name="_Toc133608467"/>
      <w:r w:rsidRPr="00533249">
        <w:rPr>
          <w:rFonts w:cs="Arial"/>
          <w:lang w:val="pt-BR"/>
        </w:rPr>
        <w:t>Diagrama de Caso de uso</w:t>
      </w:r>
      <w:bookmarkEnd w:id="8"/>
    </w:p>
    <w:p w14:paraId="18E15284" w14:textId="772E133B" w:rsidR="0019162C" w:rsidRPr="00533249" w:rsidRDefault="00F00749" w:rsidP="006B534A">
      <w:pPr>
        <w:jc w:val="center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noProof/>
        </w:rPr>
        <w:drawing>
          <wp:inline distT="0" distB="0" distL="0" distR="0" wp14:anchorId="41DCC235" wp14:editId="0CB8CDFD">
            <wp:extent cx="6153150" cy="562968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28" cy="56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CC5C" w14:textId="5512F1A6" w:rsidR="007D0CF2" w:rsidRPr="00533249" w:rsidRDefault="00107E45" w:rsidP="002E60BB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r w:rsidRPr="00533249">
        <w:rPr>
          <w:rFonts w:cs="Arial"/>
          <w:lang w:val="pt-BR"/>
        </w:rPr>
        <w:lastRenderedPageBreak/>
        <w:fldChar w:fldCharType="begin"/>
      </w:r>
      <w:r w:rsidRPr="00533249">
        <w:rPr>
          <w:rFonts w:cs="Arial"/>
          <w:lang w:val="pt-BR"/>
        </w:rPr>
        <w:instrText xml:space="preserve">TITLE  \* MERGEFORMAT </w:instrText>
      </w:r>
      <w:r w:rsidRPr="00533249">
        <w:rPr>
          <w:rFonts w:cs="Arial"/>
          <w:lang w:val="pt-BR"/>
        </w:rPr>
        <w:fldChar w:fldCharType="separate"/>
      </w:r>
      <w:bookmarkStart w:id="9" w:name="_Toc133608468"/>
      <w:r w:rsidR="001731DB" w:rsidRPr="00533249">
        <w:rPr>
          <w:rFonts w:cs="Arial"/>
          <w:lang w:val="pt-BR"/>
        </w:rPr>
        <w:t>Especificação de Caso de Uso:</w:t>
      </w:r>
      <w:bookmarkEnd w:id="9"/>
      <w:r w:rsidR="001731DB" w:rsidRPr="00533249">
        <w:rPr>
          <w:rFonts w:cs="Arial"/>
          <w:lang w:val="pt-BR"/>
        </w:rPr>
        <w:t xml:space="preserve"> </w:t>
      </w:r>
      <w:r w:rsidRPr="00533249">
        <w:rPr>
          <w:rFonts w:cs="Arial"/>
          <w:lang w:val="pt-BR"/>
        </w:rPr>
        <w:fldChar w:fldCharType="end"/>
      </w:r>
      <w:bookmarkStart w:id="10" w:name="_Toc425054503"/>
      <w:bookmarkStart w:id="11" w:name="_Toc423410237"/>
      <w:r w:rsidRPr="00533249">
        <w:rPr>
          <w:rFonts w:cs="Arial"/>
          <w:lang w:val="pt-BR"/>
        </w:rPr>
        <w:t xml:space="preserve"> </w:t>
      </w:r>
      <w:bookmarkEnd w:id="10"/>
      <w:bookmarkEnd w:id="11"/>
    </w:p>
    <w:p w14:paraId="2AA9C5FD" w14:textId="4D2D4AD0" w:rsidR="00107E45" w:rsidRPr="00533249" w:rsidRDefault="001E194E" w:rsidP="007D0CF2">
      <w:pPr>
        <w:pStyle w:val="Ttulo1"/>
        <w:ind w:left="720"/>
        <w:rPr>
          <w:rFonts w:cs="Arial"/>
          <w:lang w:val="pt-BR"/>
        </w:rPr>
      </w:pPr>
      <w:bookmarkStart w:id="12" w:name="_Toc133608469"/>
      <w:bookmarkStart w:id="13" w:name="_Toc425054504"/>
      <w:bookmarkStart w:id="14" w:name="_Toc423410238"/>
      <w:r w:rsidRPr="00533249">
        <w:rPr>
          <w:rFonts w:cs="Arial"/>
          <w:lang w:val="pt-BR"/>
        </w:rPr>
        <w:t>&lt;</w:t>
      </w:r>
      <w:r w:rsidR="00430828" w:rsidRPr="00533249">
        <w:rPr>
          <w:rFonts w:cs="Arial"/>
          <w:lang w:val="pt-BR"/>
        </w:rPr>
        <w:t>Postar progresso</w:t>
      </w:r>
      <w:r w:rsidRPr="00533249">
        <w:rPr>
          <w:rFonts w:cs="Arial"/>
          <w:lang w:val="pt-BR"/>
        </w:rPr>
        <w:t>&gt;</w:t>
      </w:r>
      <w:bookmarkEnd w:id="12"/>
    </w:p>
    <w:p w14:paraId="4E1D4C82" w14:textId="311ED82E" w:rsidR="00107E45" w:rsidRPr="00533249" w:rsidRDefault="00107E45" w:rsidP="007D0CF2">
      <w:pPr>
        <w:pStyle w:val="Ttulo2"/>
        <w:ind w:left="720"/>
        <w:rPr>
          <w:rFonts w:cs="Arial"/>
          <w:lang w:val="pt-BR"/>
        </w:rPr>
      </w:pPr>
      <w:bookmarkStart w:id="15" w:name="_Toc133608470"/>
      <w:r w:rsidRPr="00533249">
        <w:rPr>
          <w:rFonts w:cs="Arial"/>
          <w:lang w:val="pt-BR"/>
        </w:rPr>
        <w:t>Breve Descrição</w:t>
      </w:r>
      <w:bookmarkEnd w:id="13"/>
      <w:bookmarkEnd w:id="14"/>
      <w:bookmarkEnd w:id="15"/>
    </w:p>
    <w:p w14:paraId="550CE9A6" w14:textId="70BE17EF" w:rsidR="00107E45" w:rsidRPr="00533249" w:rsidRDefault="00460FCF" w:rsidP="003E5A1D">
      <w:pPr>
        <w:pStyle w:val="InfoBlue"/>
      </w:pPr>
      <w:r w:rsidRPr="00533249">
        <w:t xml:space="preserve">O aluno </w:t>
      </w:r>
      <w:r w:rsidR="00921CA6" w:rsidRPr="00533249">
        <w:t>pode postar</w:t>
      </w:r>
      <w:r w:rsidR="00016F7E" w:rsidRPr="00533249">
        <w:t xml:space="preserve"> o progresso do seu treino e/ou </w:t>
      </w:r>
      <w:r w:rsidR="00266619" w:rsidRPr="00533249">
        <w:t>dieta</w:t>
      </w:r>
      <w:r w:rsidR="00CA5C96" w:rsidRPr="00533249">
        <w:t>, informando a</w:t>
      </w:r>
      <w:r w:rsidR="00F97CEC" w:rsidRPr="00533249">
        <w:t>s atividades realizadas no dia</w:t>
      </w:r>
      <w:r w:rsidR="00AC5FF2" w:rsidRPr="00533249">
        <w:t>.</w:t>
      </w:r>
    </w:p>
    <w:p w14:paraId="0F3317AD" w14:textId="5D842B65" w:rsidR="007D0CF2" w:rsidRPr="00533249" w:rsidRDefault="007D0CF2" w:rsidP="007D0CF2">
      <w:pPr>
        <w:pStyle w:val="Ttulo2"/>
        <w:ind w:left="720"/>
        <w:rPr>
          <w:rFonts w:cs="Arial"/>
          <w:lang w:val="pt-BR"/>
        </w:rPr>
      </w:pPr>
      <w:bookmarkStart w:id="16" w:name="_Toc425054512"/>
      <w:bookmarkStart w:id="17" w:name="_Toc423410253"/>
      <w:bookmarkStart w:id="18" w:name="_Toc133608471"/>
      <w:r w:rsidRPr="00533249">
        <w:rPr>
          <w:rFonts w:cs="Arial"/>
          <w:lang w:val="pt-BR"/>
        </w:rPr>
        <w:t>Precondições</w:t>
      </w:r>
      <w:bookmarkEnd w:id="16"/>
      <w:bookmarkEnd w:id="17"/>
      <w:bookmarkEnd w:id="18"/>
    </w:p>
    <w:p w14:paraId="361FFD46" w14:textId="1646C167" w:rsidR="007D0CF2" w:rsidRPr="00533249" w:rsidRDefault="00921CA6" w:rsidP="003E5A1D">
      <w:pPr>
        <w:pStyle w:val="InfoBlue"/>
      </w:pPr>
      <w:r w:rsidRPr="00533249">
        <w:t>Aluno ser registrado na plataforma</w:t>
      </w:r>
      <w:r w:rsidR="00C91DAB" w:rsidRPr="00533249">
        <w:t>,</w:t>
      </w:r>
      <w:r w:rsidRPr="00533249">
        <w:t xml:space="preserve"> estar logado</w:t>
      </w:r>
      <w:r w:rsidR="00C91DAB" w:rsidRPr="00533249">
        <w:t xml:space="preserve"> e ter </w:t>
      </w:r>
      <w:r w:rsidR="00540A57" w:rsidRPr="00533249">
        <w:t>um treino</w:t>
      </w:r>
      <w:r w:rsidR="00C91DAB" w:rsidRPr="00533249">
        <w:t xml:space="preserve"> e/ou dieta ativa</w:t>
      </w:r>
      <w:r w:rsidRPr="00533249">
        <w:t>.</w:t>
      </w:r>
    </w:p>
    <w:p w14:paraId="04442D77" w14:textId="4E23B781" w:rsidR="007D0CF2" w:rsidRPr="00533249" w:rsidRDefault="007D0CF2" w:rsidP="007D0CF2">
      <w:pPr>
        <w:pStyle w:val="Ttulo2"/>
        <w:ind w:left="720"/>
        <w:rPr>
          <w:rFonts w:cs="Arial"/>
          <w:lang w:val="pt-BR"/>
        </w:rPr>
      </w:pPr>
      <w:bookmarkStart w:id="19" w:name="_Toc425054514"/>
      <w:bookmarkStart w:id="20" w:name="_Toc423410255"/>
      <w:bookmarkStart w:id="21" w:name="_Toc133608472"/>
      <w:r w:rsidRPr="00533249">
        <w:rPr>
          <w:rFonts w:cs="Arial"/>
          <w:lang w:val="pt-BR"/>
        </w:rPr>
        <w:t>Pós-condições</w:t>
      </w:r>
      <w:bookmarkEnd w:id="19"/>
      <w:bookmarkEnd w:id="20"/>
      <w:bookmarkEnd w:id="21"/>
    </w:p>
    <w:p w14:paraId="4690E933" w14:textId="2C663D21" w:rsidR="007D0CF2" w:rsidRPr="00533249" w:rsidRDefault="004778E8" w:rsidP="003E5A1D">
      <w:pPr>
        <w:pStyle w:val="InfoBlue"/>
      </w:pPr>
      <w:r w:rsidRPr="00533249">
        <w:t xml:space="preserve">A plataforma notifica o </w:t>
      </w:r>
      <w:proofErr w:type="spellStart"/>
      <w:r w:rsidRPr="00533249">
        <w:t>personal</w:t>
      </w:r>
      <w:proofErr w:type="spellEnd"/>
      <w:r w:rsidRPr="00533249">
        <w:t xml:space="preserve"> </w:t>
      </w:r>
      <w:proofErr w:type="spellStart"/>
      <w:r w:rsidRPr="00533249">
        <w:t>trainer</w:t>
      </w:r>
      <w:proofErr w:type="spellEnd"/>
      <w:r w:rsidRPr="00533249">
        <w:t xml:space="preserve"> e nutricionista responsáveis pelo aluno que uma nova entrada de progresso foi feita</w:t>
      </w:r>
      <w:r w:rsidR="00C132CA" w:rsidRPr="00533249">
        <w:t>.</w:t>
      </w:r>
    </w:p>
    <w:p w14:paraId="6B6C57A6" w14:textId="6D13B2B7" w:rsidR="00107E45" w:rsidRPr="00533249" w:rsidRDefault="00107E45" w:rsidP="007D0CF2">
      <w:pPr>
        <w:pStyle w:val="Ttulo2"/>
        <w:ind w:left="720"/>
        <w:rPr>
          <w:rFonts w:cs="Arial"/>
          <w:lang w:val="pt-BR"/>
        </w:rPr>
      </w:pPr>
      <w:bookmarkStart w:id="22" w:name="_Toc425054505"/>
      <w:bookmarkStart w:id="23" w:name="_Toc423410239"/>
      <w:bookmarkStart w:id="24" w:name="_Toc133608473"/>
      <w:r w:rsidRPr="00533249">
        <w:rPr>
          <w:rFonts w:cs="Arial"/>
          <w:lang w:val="pt-BR"/>
        </w:rPr>
        <w:t>Fluxo de Eventos</w:t>
      </w:r>
      <w:bookmarkEnd w:id="22"/>
      <w:bookmarkEnd w:id="23"/>
      <w:bookmarkEnd w:id="24"/>
    </w:p>
    <w:p w14:paraId="366B6D0C" w14:textId="77777777" w:rsidR="00107E45" w:rsidRPr="00533249" w:rsidRDefault="00107E45" w:rsidP="007D0CF2">
      <w:pPr>
        <w:pStyle w:val="Ttulo2"/>
        <w:widowControl/>
        <w:ind w:left="720"/>
        <w:rPr>
          <w:rFonts w:cs="Arial"/>
          <w:lang w:val="pt-BR"/>
        </w:rPr>
      </w:pPr>
      <w:bookmarkStart w:id="25" w:name="_Toc425054506"/>
      <w:bookmarkStart w:id="26" w:name="_Toc423410240"/>
      <w:bookmarkStart w:id="27" w:name="_Toc133608474"/>
      <w:r w:rsidRPr="00533249">
        <w:rPr>
          <w:rFonts w:cs="Arial"/>
          <w:lang w:val="pt-BR"/>
        </w:rPr>
        <w:t>Fluxo Básico</w:t>
      </w:r>
      <w:bookmarkEnd w:id="25"/>
      <w:bookmarkEnd w:id="26"/>
      <w:bookmarkEnd w:id="27"/>
      <w:r w:rsidRPr="00533249">
        <w:rPr>
          <w:rFonts w:cs="Arial"/>
          <w:lang w:val="pt-BR"/>
        </w:rPr>
        <w:t xml:space="preserve"> </w:t>
      </w:r>
    </w:p>
    <w:p w14:paraId="52433502" w14:textId="2B80E4DE" w:rsidR="00CE1565" w:rsidRPr="00533249" w:rsidRDefault="00CE1565" w:rsidP="003E5A1D">
      <w:pPr>
        <w:pStyle w:val="InfoBlue"/>
        <w:numPr>
          <w:ilvl w:val="0"/>
          <w:numId w:val="36"/>
        </w:numPr>
      </w:pPr>
      <w:r w:rsidRPr="00533249">
        <w:t>Aluno</w:t>
      </w:r>
      <w:r w:rsidR="00486EAA" w:rsidRPr="00533249">
        <w:t xml:space="preserve"> abre seu perfil;</w:t>
      </w:r>
    </w:p>
    <w:p w14:paraId="019ECB8E" w14:textId="3ED650EA" w:rsidR="006E1359" w:rsidRPr="00533249" w:rsidRDefault="003E4142" w:rsidP="003E5A1D">
      <w:pPr>
        <w:pStyle w:val="InfoBlue"/>
        <w:numPr>
          <w:ilvl w:val="0"/>
          <w:numId w:val="36"/>
        </w:numPr>
      </w:pPr>
      <w:r w:rsidRPr="00533249">
        <w:t>Sistema abre página do perfil</w:t>
      </w:r>
      <w:r w:rsidR="006E1359" w:rsidRPr="00533249">
        <w:t>;</w:t>
      </w:r>
    </w:p>
    <w:p w14:paraId="56C312B8" w14:textId="3869ECC6" w:rsidR="00270C54" w:rsidRPr="00533249" w:rsidRDefault="003C1A7C" w:rsidP="00270C54">
      <w:pPr>
        <w:pStyle w:val="Corpodetexto"/>
        <w:numPr>
          <w:ilvl w:val="0"/>
          <w:numId w:val="36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>Aluno</w:t>
      </w:r>
      <w:r w:rsidR="00127DC5" w:rsidRPr="00533249">
        <w:rPr>
          <w:rFonts w:ascii="Arial" w:hAnsi="Arial" w:cs="Arial"/>
          <w:lang w:val="pt-BR"/>
        </w:rPr>
        <w:t xml:space="preserve"> </w:t>
      </w:r>
      <w:r w:rsidR="00B04159" w:rsidRPr="00533249">
        <w:rPr>
          <w:rFonts w:ascii="Arial" w:hAnsi="Arial" w:cs="Arial"/>
          <w:lang w:val="pt-BR"/>
        </w:rPr>
        <w:t xml:space="preserve">seleciona </w:t>
      </w:r>
      <w:r w:rsidR="00514402" w:rsidRPr="00533249">
        <w:rPr>
          <w:rFonts w:ascii="Arial" w:hAnsi="Arial" w:cs="Arial"/>
          <w:lang w:val="pt-BR"/>
        </w:rPr>
        <w:t>postar progresso</w:t>
      </w:r>
      <w:r w:rsidR="0094515B" w:rsidRPr="00533249">
        <w:rPr>
          <w:rFonts w:ascii="Arial" w:hAnsi="Arial" w:cs="Arial"/>
          <w:lang w:val="pt-BR"/>
        </w:rPr>
        <w:t xml:space="preserve">; </w:t>
      </w:r>
    </w:p>
    <w:p w14:paraId="0A270A58" w14:textId="2BDC084E" w:rsidR="0094515B" w:rsidRPr="00533249" w:rsidRDefault="00145588" w:rsidP="00270C54">
      <w:pPr>
        <w:pStyle w:val="Corpodetexto"/>
        <w:numPr>
          <w:ilvl w:val="0"/>
          <w:numId w:val="36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 xml:space="preserve">Sistema </w:t>
      </w:r>
      <w:r w:rsidR="00514402" w:rsidRPr="00533249">
        <w:rPr>
          <w:rFonts w:ascii="Arial" w:hAnsi="Arial" w:cs="Arial"/>
          <w:lang w:val="pt-BR"/>
        </w:rPr>
        <w:t xml:space="preserve">mostra janela de escolha </w:t>
      </w:r>
      <w:r w:rsidR="00C546E9" w:rsidRPr="00533249">
        <w:rPr>
          <w:rFonts w:ascii="Arial" w:hAnsi="Arial" w:cs="Arial"/>
          <w:lang w:val="pt-BR"/>
        </w:rPr>
        <w:t>com opção de “Postar progresso da dieta” e “Postar progresso do treino”;</w:t>
      </w:r>
    </w:p>
    <w:p w14:paraId="6FB40A92" w14:textId="47A2B991" w:rsidR="00C546E9" w:rsidRPr="00533249" w:rsidRDefault="00C546E9" w:rsidP="00270C54">
      <w:pPr>
        <w:pStyle w:val="Corpodetexto"/>
        <w:numPr>
          <w:ilvl w:val="0"/>
          <w:numId w:val="36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>Aluno escolhe opção “Postar progresso da dieta”</w:t>
      </w:r>
      <w:r w:rsidR="0079478D" w:rsidRPr="00533249">
        <w:rPr>
          <w:rFonts w:ascii="Arial" w:hAnsi="Arial" w:cs="Arial"/>
          <w:lang w:val="pt-BR"/>
        </w:rPr>
        <w:t>; (A1)</w:t>
      </w:r>
    </w:p>
    <w:p w14:paraId="020ED279" w14:textId="32CA88D6" w:rsidR="0079478D" w:rsidRPr="00533249" w:rsidRDefault="0079478D" w:rsidP="00270C54">
      <w:pPr>
        <w:pStyle w:val="Corpodetexto"/>
        <w:numPr>
          <w:ilvl w:val="0"/>
          <w:numId w:val="36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 xml:space="preserve">Sistema abre </w:t>
      </w:r>
      <w:r w:rsidR="00065BF5" w:rsidRPr="00533249">
        <w:rPr>
          <w:rFonts w:ascii="Arial" w:hAnsi="Arial" w:cs="Arial"/>
          <w:lang w:val="pt-BR"/>
        </w:rPr>
        <w:t xml:space="preserve">página </w:t>
      </w:r>
      <w:r w:rsidR="006B55CC" w:rsidRPr="00533249">
        <w:rPr>
          <w:rFonts w:ascii="Arial" w:hAnsi="Arial" w:cs="Arial"/>
          <w:lang w:val="pt-BR"/>
        </w:rPr>
        <w:t>com</w:t>
      </w:r>
      <w:r w:rsidR="00065BF5" w:rsidRPr="00533249">
        <w:rPr>
          <w:rFonts w:ascii="Arial" w:hAnsi="Arial" w:cs="Arial"/>
          <w:lang w:val="pt-BR"/>
        </w:rPr>
        <w:t xml:space="preserve"> </w:t>
      </w:r>
      <w:r w:rsidR="006B55CC" w:rsidRPr="00533249">
        <w:rPr>
          <w:rFonts w:ascii="Arial" w:hAnsi="Arial" w:cs="Arial"/>
          <w:lang w:val="pt-BR"/>
        </w:rPr>
        <w:t>dieta</w:t>
      </w:r>
      <w:r w:rsidR="00065BF5" w:rsidRPr="00533249">
        <w:rPr>
          <w:rFonts w:ascii="Arial" w:hAnsi="Arial" w:cs="Arial"/>
          <w:lang w:val="pt-BR"/>
        </w:rPr>
        <w:t xml:space="preserve"> </w:t>
      </w:r>
      <w:r w:rsidR="006B55CC" w:rsidRPr="00533249">
        <w:rPr>
          <w:rFonts w:ascii="Arial" w:hAnsi="Arial" w:cs="Arial"/>
          <w:lang w:val="pt-BR"/>
        </w:rPr>
        <w:t>e</w:t>
      </w:r>
      <w:r w:rsidR="00C41E80" w:rsidRPr="00533249">
        <w:rPr>
          <w:rFonts w:ascii="Arial" w:hAnsi="Arial" w:cs="Arial"/>
          <w:lang w:val="pt-BR"/>
        </w:rPr>
        <w:t xml:space="preserve"> </w:t>
      </w:r>
      <w:r w:rsidR="00264BA8" w:rsidRPr="00533249">
        <w:rPr>
          <w:rFonts w:ascii="Arial" w:hAnsi="Arial" w:cs="Arial"/>
          <w:lang w:val="pt-BR"/>
        </w:rPr>
        <w:t xml:space="preserve">caixa de texto </w:t>
      </w:r>
      <w:r w:rsidR="001541AB" w:rsidRPr="00533249">
        <w:rPr>
          <w:rFonts w:ascii="Arial" w:hAnsi="Arial" w:cs="Arial"/>
          <w:lang w:val="pt-BR"/>
        </w:rPr>
        <w:t xml:space="preserve">para aluno digitar </w:t>
      </w:r>
      <w:r w:rsidR="00A62B89" w:rsidRPr="00533249">
        <w:rPr>
          <w:rFonts w:ascii="Arial" w:hAnsi="Arial" w:cs="Arial"/>
          <w:lang w:val="pt-BR"/>
        </w:rPr>
        <w:t>o progresso</w:t>
      </w:r>
      <w:r w:rsidR="006B55CC" w:rsidRPr="00533249">
        <w:rPr>
          <w:rFonts w:ascii="Arial" w:hAnsi="Arial" w:cs="Arial"/>
          <w:lang w:val="pt-BR"/>
        </w:rPr>
        <w:t>;</w:t>
      </w:r>
    </w:p>
    <w:p w14:paraId="04A96DF8" w14:textId="4A2636EB" w:rsidR="006B55CC" w:rsidRPr="00533249" w:rsidRDefault="006B55CC" w:rsidP="00270C54">
      <w:pPr>
        <w:pStyle w:val="Corpodetexto"/>
        <w:numPr>
          <w:ilvl w:val="0"/>
          <w:numId w:val="36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>Aluno d</w:t>
      </w:r>
      <w:r w:rsidR="001B07F4" w:rsidRPr="00533249">
        <w:rPr>
          <w:rFonts w:ascii="Arial" w:hAnsi="Arial" w:cs="Arial"/>
          <w:lang w:val="pt-BR"/>
        </w:rPr>
        <w:t>escreve o progresso feito</w:t>
      </w:r>
      <w:r w:rsidR="003A0A33" w:rsidRPr="00533249">
        <w:rPr>
          <w:rFonts w:ascii="Arial" w:hAnsi="Arial" w:cs="Arial"/>
          <w:lang w:val="pt-BR"/>
        </w:rPr>
        <w:t xml:space="preserve"> durante o treino</w:t>
      </w:r>
      <w:r w:rsidR="001B07F4" w:rsidRPr="00533249">
        <w:rPr>
          <w:rFonts w:ascii="Arial" w:hAnsi="Arial" w:cs="Arial"/>
          <w:lang w:val="pt-BR"/>
        </w:rPr>
        <w:t xml:space="preserve"> no dia e clica em “postar”;</w:t>
      </w:r>
    </w:p>
    <w:p w14:paraId="53F37AC5" w14:textId="2274E1F7" w:rsidR="001B07F4" w:rsidRPr="00533249" w:rsidRDefault="001B07F4" w:rsidP="00270C54">
      <w:pPr>
        <w:pStyle w:val="Corpodetexto"/>
        <w:numPr>
          <w:ilvl w:val="0"/>
          <w:numId w:val="36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 xml:space="preserve">Sistema </w:t>
      </w:r>
      <w:r w:rsidR="00362207" w:rsidRPr="00533249">
        <w:rPr>
          <w:rFonts w:ascii="Arial" w:hAnsi="Arial" w:cs="Arial"/>
          <w:lang w:val="pt-BR"/>
        </w:rPr>
        <w:t xml:space="preserve">salva </w:t>
      </w:r>
      <w:r w:rsidR="00EA2EB5" w:rsidRPr="00533249">
        <w:rPr>
          <w:rFonts w:ascii="Arial" w:hAnsi="Arial" w:cs="Arial"/>
          <w:lang w:val="pt-BR"/>
        </w:rPr>
        <w:t>o progresso</w:t>
      </w:r>
      <w:r w:rsidR="00AC2957" w:rsidRPr="00533249">
        <w:rPr>
          <w:rFonts w:ascii="Arial" w:hAnsi="Arial" w:cs="Arial"/>
          <w:lang w:val="pt-BR"/>
        </w:rPr>
        <w:t>;</w:t>
      </w:r>
    </w:p>
    <w:p w14:paraId="1A18E206" w14:textId="7B621D6B" w:rsidR="00107E45" w:rsidRPr="00533249" w:rsidRDefault="00107E45" w:rsidP="007D0CF2">
      <w:pPr>
        <w:pStyle w:val="Ttulo2"/>
        <w:widowControl/>
        <w:ind w:left="720"/>
        <w:rPr>
          <w:rFonts w:cs="Arial"/>
          <w:lang w:val="pt-BR"/>
        </w:rPr>
      </w:pPr>
      <w:bookmarkStart w:id="28" w:name="_Toc425054507"/>
      <w:bookmarkStart w:id="29" w:name="_Toc423410241"/>
      <w:bookmarkStart w:id="30" w:name="_Toc133608475"/>
      <w:r w:rsidRPr="00533249">
        <w:rPr>
          <w:rFonts w:cs="Arial"/>
          <w:lang w:val="pt-BR"/>
        </w:rPr>
        <w:t>Fluxos Alternativos</w:t>
      </w:r>
      <w:bookmarkEnd w:id="28"/>
      <w:bookmarkEnd w:id="29"/>
      <w:bookmarkEnd w:id="30"/>
    </w:p>
    <w:p w14:paraId="2D587026" w14:textId="17185F74" w:rsidR="006D29D5" w:rsidRPr="00533249" w:rsidRDefault="00AC2957" w:rsidP="002D6E6F">
      <w:pPr>
        <w:pStyle w:val="InfoBlue"/>
        <w:ind w:firstLine="360"/>
      </w:pPr>
      <w:r w:rsidRPr="00533249">
        <w:t>A1.</w:t>
      </w:r>
      <w:r w:rsidR="005B7236" w:rsidRPr="00533249">
        <w:t>1</w:t>
      </w:r>
      <w:r w:rsidR="00D937CD" w:rsidRPr="00533249">
        <w:t>.</w:t>
      </w:r>
      <w:r w:rsidRPr="00533249">
        <w:t xml:space="preserve"> </w:t>
      </w:r>
      <w:r w:rsidR="0000093C" w:rsidRPr="00533249">
        <w:t>Aluno escolhe opção “Postar progresso do treino”</w:t>
      </w:r>
      <w:r w:rsidR="006D29D5" w:rsidRPr="00533249">
        <w:t>;</w:t>
      </w:r>
    </w:p>
    <w:p w14:paraId="54B52210" w14:textId="1D12A090" w:rsidR="003A0A33" w:rsidRPr="00533249" w:rsidRDefault="005317D5" w:rsidP="002D6E6F">
      <w:pPr>
        <w:pStyle w:val="Corpodetexto"/>
        <w:ind w:firstLine="360"/>
        <w:rPr>
          <w:rFonts w:ascii="Arial" w:hAnsi="Arial" w:cs="Arial"/>
          <w:lang w:val="pt-BR"/>
        </w:rPr>
      </w:pPr>
      <w:r w:rsidRPr="00533249">
        <w:rPr>
          <w:rFonts w:ascii="Arial" w:hAnsi="Arial" w:cs="Arial"/>
        </w:rPr>
        <w:t>A</w:t>
      </w:r>
      <w:r w:rsidR="005B7236" w:rsidRPr="00533249">
        <w:rPr>
          <w:rFonts w:ascii="Arial" w:hAnsi="Arial" w:cs="Arial"/>
        </w:rPr>
        <w:t>1.2</w:t>
      </w:r>
      <w:r w:rsidR="00D937CD" w:rsidRPr="00533249">
        <w:rPr>
          <w:rFonts w:ascii="Arial" w:hAnsi="Arial" w:cs="Arial"/>
        </w:rPr>
        <w:t>.</w:t>
      </w:r>
      <w:r w:rsidRPr="00533249">
        <w:rPr>
          <w:rFonts w:ascii="Arial" w:hAnsi="Arial" w:cs="Arial"/>
        </w:rPr>
        <w:t xml:space="preserve"> </w:t>
      </w:r>
      <w:r w:rsidR="003A0A33" w:rsidRPr="00533249">
        <w:rPr>
          <w:rFonts w:ascii="Arial" w:hAnsi="Arial" w:cs="Arial"/>
          <w:lang w:val="pt-BR"/>
        </w:rPr>
        <w:t>Sistema abre página com treino e caixa de texto para aluno digitar o progresso;</w:t>
      </w:r>
    </w:p>
    <w:p w14:paraId="4614C04D" w14:textId="6EA6695C" w:rsidR="003A0A33" w:rsidRPr="00533249" w:rsidRDefault="003A0A33" w:rsidP="00D937CD">
      <w:pPr>
        <w:pStyle w:val="Corpodetexto"/>
        <w:ind w:firstLine="360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>A</w:t>
      </w:r>
      <w:r w:rsidR="00D937CD" w:rsidRPr="00533249">
        <w:rPr>
          <w:rFonts w:ascii="Arial" w:hAnsi="Arial" w:cs="Arial"/>
          <w:lang w:val="pt-BR"/>
        </w:rPr>
        <w:t>1.</w:t>
      </w:r>
      <w:r w:rsidRPr="00533249">
        <w:rPr>
          <w:rFonts w:ascii="Arial" w:hAnsi="Arial" w:cs="Arial"/>
          <w:lang w:val="pt-BR"/>
        </w:rPr>
        <w:t>3</w:t>
      </w:r>
      <w:r w:rsidR="00D937CD" w:rsidRPr="00533249">
        <w:rPr>
          <w:rFonts w:ascii="Arial" w:hAnsi="Arial" w:cs="Arial"/>
          <w:lang w:val="pt-BR"/>
        </w:rPr>
        <w:t>.</w:t>
      </w:r>
      <w:r w:rsidRPr="00533249">
        <w:rPr>
          <w:rFonts w:ascii="Arial" w:hAnsi="Arial" w:cs="Arial"/>
          <w:lang w:val="pt-BR"/>
        </w:rPr>
        <w:t xml:space="preserve"> Aluno descreve o progresso feito com a dieta no dia e clica em “postar”;</w:t>
      </w:r>
    </w:p>
    <w:p w14:paraId="7182DF6C" w14:textId="0124DF58" w:rsidR="00107E45" w:rsidRPr="00533249" w:rsidRDefault="0071721D" w:rsidP="00D937CD">
      <w:pPr>
        <w:pStyle w:val="Corpodetexto"/>
        <w:ind w:firstLine="360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>A</w:t>
      </w:r>
      <w:r w:rsidR="00D937CD" w:rsidRPr="00533249">
        <w:rPr>
          <w:rFonts w:ascii="Arial" w:hAnsi="Arial" w:cs="Arial"/>
          <w:lang w:val="pt-BR"/>
        </w:rPr>
        <w:t>1.</w:t>
      </w:r>
      <w:r w:rsidRPr="00533249">
        <w:rPr>
          <w:rFonts w:ascii="Arial" w:hAnsi="Arial" w:cs="Arial"/>
          <w:lang w:val="pt-BR"/>
        </w:rPr>
        <w:t>4</w:t>
      </w:r>
      <w:r w:rsidR="00D937CD" w:rsidRPr="00533249">
        <w:rPr>
          <w:rFonts w:ascii="Arial" w:hAnsi="Arial" w:cs="Arial"/>
          <w:lang w:val="pt-BR"/>
        </w:rPr>
        <w:t>.</w:t>
      </w:r>
      <w:r w:rsidRPr="00533249">
        <w:rPr>
          <w:rFonts w:ascii="Arial" w:hAnsi="Arial" w:cs="Arial"/>
          <w:lang w:val="pt-BR"/>
        </w:rPr>
        <w:t xml:space="preserve"> Sistema salva o progresso;</w:t>
      </w:r>
    </w:p>
    <w:p w14:paraId="06735984" w14:textId="77777777" w:rsidR="003E5A1D" w:rsidRPr="00533249" w:rsidRDefault="003E5A1D" w:rsidP="003E5A1D">
      <w:pPr>
        <w:pStyle w:val="Corpodetexto"/>
        <w:ind w:left="0"/>
        <w:rPr>
          <w:rFonts w:ascii="Arial" w:hAnsi="Arial" w:cs="Arial"/>
          <w:lang w:val="pt-BR"/>
        </w:rPr>
      </w:pPr>
    </w:p>
    <w:p w14:paraId="68FB3982" w14:textId="406DF313" w:rsidR="007A2548" w:rsidRPr="00533249" w:rsidRDefault="001E194E" w:rsidP="007A2548">
      <w:pPr>
        <w:pStyle w:val="Ttulo1"/>
        <w:ind w:left="720"/>
        <w:rPr>
          <w:rFonts w:cs="Arial"/>
          <w:lang w:val="pt-BR"/>
        </w:rPr>
      </w:pPr>
      <w:bookmarkStart w:id="31" w:name="_Toc133608476"/>
      <w:r w:rsidRPr="00533249">
        <w:rPr>
          <w:rFonts w:cs="Arial"/>
          <w:lang w:val="pt-BR"/>
        </w:rPr>
        <w:t>&lt;</w:t>
      </w:r>
      <w:r w:rsidR="005C321E" w:rsidRPr="00533249">
        <w:rPr>
          <w:rFonts w:cs="Arial"/>
          <w:lang w:val="pt-BR"/>
        </w:rPr>
        <w:t>Realizar cadastro</w:t>
      </w:r>
      <w:r w:rsidRPr="00533249">
        <w:rPr>
          <w:rFonts w:cs="Arial"/>
          <w:lang w:val="pt-BR"/>
        </w:rPr>
        <w:t>&gt;</w:t>
      </w:r>
      <w:bookmarkEnd w:id="31"/>
    </w:p>
    <w:p w14:paraId="08DA2A83" w14:textId="77777777" w:rsidR="007A2548" w:rsidRPr="00533249" w:rsidRDefault="007A2548" w:rsidP="007A2548">
      <w:pPr>
        <w:pStyle w:val="Ttulo2"/>
        <w:ind w:left="720"/>
        <w:rPr>
          <w:rFonts w:cs="Arial"/>
          <w:lang w:val="pt-BR"/>
        </w:rPr>
      </w:pPr>
      <w:bookmarkStart w:id="32" w:name="_Toc133608477"/>
      <w:r w:rsidRPr="00533249">
        <w:rPr>
          <w:rFonts w:cs="Arial"/>
          <w:lang w:val="pt-BR"/>
        </w:rPr>
        <w:t>Breve Descrição</w:t>
      </w:r>
      <w:bookmarkEnd w:id="32"/>
    </w:p>
    <w:p w14:paraId="349DA7DA" w14:textId="433ACC16" w:rsidR="007A2548" w:rsidRPr="00533249" w:rsidRDefault="00ED14B8" w:rsidP="003E5A1D">
      <w:pPr>
        <w:pStyle w:val="InfoBlue"/>
      </w:pPr>
      <w:r w:rsidRPr="00533249">
        <w:t>Funcionalidade de cadastro dos usuários da plataforma.</w:t>
      </w:r>
    </w:p>
    <w:p w14:paraId="1F3D1BE2" w14:textId="77777777" w:rsidR="007A2548" w:rsidRPr="00533249" w:rsidRDefault="007A2548" w:rsidP="007A2548">
      <w:pPr>
        <w:pStyle w:val="Ttulo2"/>
        <w:ind w:left="720"/>
        <w:rPr>
          <w:rFonts w:cs="Arial"/>
          <w:lang w:val="pt-BR"/>
        </w:rPr>
      </w:pPr>
      <w:bookmarkStart w:id="33" w:name="_Toc133608478"/>
      <w:r w:rsidRPr="00533249">
        <w:rPr>
          <w:rFonts w:cs="Arial"/>
          <w:lang w:val="pt-BR"/>
        </w:rPr>
        <w:t>Precondições</w:t>
      </w:r>
      <w:bookmarkEnd w:id="33"/>
    </w:p>
    <w:p w14:paraId="06635DBC" w14:textId="323B5E2B" w:rsidR="007A2548" w:rsidRPr="00533249" w:rsidRDefault="00D91861" w:rsidP="003E5A1D">
      <w:pPr>
        <w:pStyle w:val="InfoBlue"/>
      </w:pPr>
      <w:r w:rsidRPr="00533249">
        <w:t>Usuário não ter cadastro.</w:t>
      </w:r>
    </w:p>
    <w:p w14:paraId="2D0FA45A" w14:textId="77777777" w:rsidR="007A2548" w:rsidRPr="00533249" w:rsidRDefault="007A2548" w:rsidP="007A2548">
      <w:pPr>
        <w:pStyle w:val="Ttulo2"/>
        <w:ind w:left="720"/>
        <w:rPr>
          <w:rFonts w:cs="Arial"/>
          <w:lang w:val="pt-BR"/>
        </w:rPr>
      </w:pPr>
      <w:bookmarkStart w:id="34" w:name="_Toc133608479"/>
      <w:r w:rsidRPr="00533249">
        <w:rPr>
          <w:rFonts w:cs="Arial"/>
          <w:lang w:val="pt-BR"/>
        </w:rPr>
        <w:t>Pós-condições</w:t>
      </w:r>
      <w:bookmarkEnd w:id="34"/>
    </w:p>
    <w:p w14:paraId="4C20ED3B" w14:textId="40233668" w:rsidR="007A2548" w:rsidRPr="00533249" w:rsidRDefault="00D91861" w:rsidP="003E5A1D">
      <w:pPr>
        <w:pStyle w:val="InfoBlue"/>
      </w:pPr>
      <w:r w:rsidRPr="00533249">
        <w:t xml:space="preserve">Sistema retorna </w:t>
      </w:r>
      <w:r w:rsidR="00A92F93" w:rsidRPr="00533249">
        <w:t xml:space="preserve">usuário para a respectiva home </w:t>
      </w:r>
      <w:proofErr w:type="spellStart"/>
      <w:r w:rsidR="00A92F93" w:rsidRPr="00533249">
        <w:t>page</w:t>
      </w:r>
      <w:proofErr w:type="spellEnd"/>
      <w:r w:rsidR="00A92F93" w:rsidRPr="00533249">
        <w:t xml:space="preserve"> do usuário.</w:t>
      </w:r>
    </w:p>
    <w:p w14:paraId="2639D6CA" w14:textId="77777777" w:rsidR="007A2548" w:rsidRPr="00533249" w:rsidRDefault="007A2548" w:rsidP="007A2548">
      <w:pPr>
        <w:pStyle w:val="Ttulo2"/>
        <w:ind w:left="720"/>
        <w:rPr>
          <w:rFonts w:cs="Arial"/>
          <w:lang w:val="pt-BR"/>
        </w:rPr>
      </w:pPr>
      <w:bookmarkStart w:id="35" w:name="_Toc133608480"/>
      <w:r w:rsidRPr="00533249">
        <w:rPr>
          <w:rFonts w:cs="Arial"/>
          <w:lang w:val="pt-BR"/>
        </w:rPr>
        <w:t>Fluxo de Eventos</w:t>
      </w:r>
      <w:bookmarkEnd w:id="35"/>
    </w:p>
    <w:p w14:paraId="13F1BB82" w14:textId="77777777" w:rsidR="007A2548" w:rsidRPr="00533249" w:rsidRDefault="007A2548" w:rsidP="007A2548">
      <w:pPr>
        <w:pStyle w:val="Ttulo2"/>
        <w:widowControl/>
        <w:ind w:left="720"/>
        <w:rPr>
          <w:rFonts w:cs="Arial"/>
          <w:lang w:val="pt-BR"/>
        </w:rPr>
      </w:pPr>
      <w:bookmarkStart w:id="36" w:name="_Toc133608481"/>
      <w:r w:rsidRPr="00533249">
        <w:rPr>
          <w:rFonts w:cs="Arial"/>
          <w:lang w:val="pt-BR"/>
        </w:rPr>
        <w:t>Fluxo Básico</w:t>
      </w:r>
      <w:bookmarkEnd w:id="36"/>
      <w:r w:rsidRPr="00533249">
        <w:rPr>
          <w:rFonts w:cs="Arial"/>
          <w:lang w:val="pt-BR"/>
        </w:rPr>
        <w:t xml:space="preserve"> </w:t>
      </w:r>
    </w:p>
    <w:p w14:paraId="3BB31F93" w14:textId="49ADE52E" w:rsidR="003E5A1D" w:rsidRPr="00533249" w:rsidRDefault="00F86649" w:rsidP="003E5A1D">
      <w:pPr>
        <w:pStyle w:val="InfoBlue"/>
        <w:numPr>
          <w:ilvl w:val="0"/>
          <w:numId w:val="38"/>
        </w:numPr>
      </w:pPr>
      <w:r w:rsidRPr="00533249">
        <w:t xml:space="preserve">Usuário </w:t>
      </w:r>
      <w:r w:rsidR="00A1659B" w:rsidRPr="00533249">
        <w:t>acessa a plataforma;</w:t>
      </w:r>
    </w:p>
    <w:p w14:paraId="77BF7303" w14:textId="35415F24" w:rsidR="00A1659B" w:rsidRPr="00533249" w:rsidRDefault="00A1659B" w:rsidP="00A1659B">
      <w:pPr>
        <w:pStyle w:val="Corpodetexto"/>
        <w:numPr>
          <w:ilvl w:val="0"/>
          <w:numId w:val="38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 xml:space="preserve">Sistema abre a home </w:t>
      </w:r>
      <w:proofErr w:type="spellStart"/>
      <w:r w:rsidRPr="00533249">
        <w:rPr>
          <w:rFonts w:ascii="Arial" w:hAnsi="Arial" w:cs="Arial"/>
          <w:lang w:val="pt-BR"/>
        </w:rPr>
        <w:t>page</w:t>
      </w:r>
      <w:proofErr w:type="spellEnd"/>
      <w:r w:rsidR="00E03F00" w:rsidRPr="00533249">
        <w:rPr>
          <w:rFonts w:ascii="Arial" w:hAnsi="Arial" w:cs="Arial"/>
          <w:lang w:val="pt-BR"/>
        </w:rPr>
        <w:t>;</w:t>
      </w:r>
    </w:p>
    <w:p w14:paraId="1847BF65" w14:textId="3500C0F9" w:rsidR="00E03F00" w:rsidRPr="00533249" w:rsidRDefault="00E03F00" w:rsidP="00A1659B">
      <w:pPr>
        <w:pStyle w:val="Corpodetexto"/>
        <w:numPr>
          <w:ilvl w:val="0"/>
          <w:numId w:val="38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lastRenderedPageBreak/>
        <w:t>Usuário acessa</w:t>
      </w:r>
      <w:r w:rsidR="007843D9" w:rsidRPr="00533249">
        <w:rPr>
          <w:rFonts w:ascii="Arial" w:hAnsi="Arial" w:cs="Arial"/>
          <w:lang w:val="pt-BR"/>
        </w:rPr>
        <w:t xml:space="preserve"> função de cadastro;</w:t>
      </w:r>
    </w:p>
    <w:p w14:paraId="59D5D7ED" w14:textId="30E19823" w:rsidR="007843D9" w:rsidRPr="00533249" w:rsidRDefault="00E67379" w:rsidP="00A1659B">
      <w:pPr>
        <w:pStyle w:val="Corpodetexto"/>
        <w:numPr>
          <w:ilvl w:val="0"/>
          <w:numId w:val="38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 xml:space="preserve">Sistema abre janela </w:t>
      </w:r>
      <w:r w:rsidR="00F657BE" w:rsidRPr="00533249">
        <w:rPr>
          <w:rFonts w:ascii="Arial" w:hAnsi="Arial" w:cs="Arial"/>
          <w:lang w:val="pt-BR"/>
        </w:rPr>
        <w:t>mostrando opções de cadastro “Aluno”, “Nutricionista” e “</w:t>
      </w:r>
      <w:proofErr w:type="spellStart"/>
      <w:r w:rsidR="00F657BE" w:rsidRPr="00533249">
        <w:rPr>
          <w:rFonts w:ascii="Arial" w:hAnsi="Arial" w:cs="Arial"/>
          <w:lang w:val="pt-BR"/>
        </w:rPr>
        <w:t>Personal</w:t>
      </w:r>
      <w:proofErr w:type="spellEnd"/>
      <w:r w:rsidR="00F657BE" w:rsidRPr="00533249">
        <w:rPr>
          <w:rFonts w:ascii="Arial" w:hAnsi="Arial" w:cs="Arial"/>
          <w:lang w:val="pt-BR"/>
        </w:rPr>
        <w:t xml:space="preserve"> </w:t>
      </w:r>
      <w:proofErr w:type="spellStart"/>
      <w:r w:rsidR="00F657BE" w:rsidRPr="00533249">
        <w:rPr>
          <w:rFonts w:ascii="Arial" w:hAnsi="Arial" w:cs="Arial"/>
          <w:lang w:val="pt-BR"/>
        </w:rPr>
        <w:t>Trainer</w:t>
      </w:r>
      <w:proofErr w:type="spellEnd"/>
      <w:r w:rsidR="00F657BE" w:rsidRPr="00533249">
        <w:rPr>
          <w:rFonts w:ascii="Arial" w:hAnsi="Arial" w:cs="Arial"/>
          <w:lang w:val="pt-BR"/>
        </w:rPr>
        <w:t>”;</w:t>
      </w:r>
    </w:p>
    <w:p w14:paraId="77917E43" w14:textId="7E98DC40" w:rsidR="00F657BE" w:rsidRPr="00533249" w:rsidRDefault="00F657BE" w:rsidP="00A1659B">
      <w:pPr>
        <w:pStyle w:val="Corpodetexto"/>
        <w:numPr>
          <w:ilvl w:val="0"/>
          <w:numId w:val="38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>Usuário seleciona opção “Aluno”; (A</w:t>
      </w:r>
      <w:r w:rsidR="00AE4385" w:rsidRPr="00533249">
        <w:rPr>
          <w:rFonts w:ascii="Arial" w:hAnsi="Arial" w:cs="Arial"/>
          <w:lang w:val="pt-BR"/>
        </w:rPr>
        <w:t>1,</w:t>
      </w:r>
      <w:r w:rsidR="00D937CD" w:rsidRPr="00533249">
        <w:rPr>
          <w:rFonts w:ascii="Arial" w:hAnsi="Arial" w:cs="Arial"/>
          <w:lang w:val="pt-BR"/>
        </w:rPr>
        <w:t xml:space="preserve"> </w:t>
      </w:r>
      <w:r w:rsidR="00AE4385" w:rsidRPr="00533249">
        <w:rPr>
          <w:rFonts w:ascii="Arial" w:hAnsi="Arial" w:cs="Arial"/>
          <w:lang w:val="pt-BR"/>
        </w:rPr>
        <w:t>A2)</w:t>
      </w:r>
    </w:p>
    <w:p w14:paraId="21F9308F" w14:textId="77777777" w:rsidR="00BF4566" w:rsidRPr="00533249" w:rsidRDefault="00642DBE" w:rsidP="00A1659B">
      <w:pPr>
        <w:pStyle w:val="Corpodetexto"/>
        <w:numPr>
          <w:ilvl w:val="0"/>
          <w:numId w:val="38"/>
        </w:numPr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 xml:space="preserve">Sistema solicita </w:t>
      </w:r>
      <w:r w:rsidR="0036134C" w:rsidRPr="00533249">
        <w:rPr>
          <w:rFonts w:ascii="Arial" w:hAnsi="Arial" w:cs="Arial"/>
          <w:lang w:val="pt-BR"/>
        </w:rPr>
        <w:t xml:space="preserve">nome, </w:t>
      </w:r>
      <w:r w:rsidR="000E56AB" w:rsidRPr="00533249">
        <w:rPr>
          <w:rFonts w:ascii="Arial" w:hAnsi="Arial" w:cs="Arial"/>
          <w:lang w:val="pt-BR"/>
        </w:rPr>
        <w:t xml:space="preserve">gênero, </w:t>
      </w:r>
      <w:r w:rsidR="00B33515" w:rsidRPr="00533249">
        <w:rPr>
          <w:rFonts w:ascii="Arial" w:hAnsi="Arial" w:cs="Arial"/>
          <w:lang w:val="pt-BR"/>
        </w:rPr>
        <w:t>e-mail</w:t>
      </w:r>
      <w:r w:rsidR="000E56AB" w:rsidRPr="00533249">
        <w:rPr>
          <w:rFonts w:ascii="Arial" w:hAnsi="Arial" w:cs="Arial"/>
          <w:lang w:val="pt-BR"/>
        </w:rPr>
        <w:t>,</w:t>
      </w:r>
      <w:r w:rsidR="00B33515" w:rsidRPr="00533249">
        <w:rPr>
          <w:rFonts w:ascii="Arial" w:hAnsi="Arial" w:cs="Arial"/>
          <w:lang w:val="pt-BR"/>
        </w:rPr>
        <w:t xml:space="preserve"> </w:t>
      </w:r>
      <w:r w:rsidR="00BF4566" w:rsidRPr="00533249">
        <w:rPr>
          <w:rFonts w:ascii="Arial" w:hAnsi="Arial" w:cs="Arial"/>
          <w:lang w:val="pt-BR"/>
        </w:rPr>
        <w:t>peso, altura, restrições alimentares e restrições físicas;</w:t>
      </w:r>
    </w:p>
    <w:p w14:paraId="61CF30D4" w14:textId="46F96BF0" w:rsidR="007A2548" w:rsidRPr="00533249" w:rsidRDefault="00BF4566">
      <w:pPr>
        <w:pStyle w:val="Corpodetexto"/>
        <w:numPr>
          <w:ilvl w:val="0"/>
          <w:numId w:val="38"/>
        </w:numPr>
        <w:rPr>
          <w:rFonts w:ascii="Arial" w:hAnsi="Arial" w:cs="Arial"/>
        </w:rPr>
      </w:pPr>
      <w:r w:rsidRPr="00533249">
        <w:rPr>
          <w:rFonts w:ascii="Arial" w:hAnsi="Arial" w:cs="Arial"/>
          <w:lang w:val="pt-BR"/>
        </w:rPr>
        <w:t>Aluno</w:t>
      </w:r>
      <w:r w:rsidR="00896B22" w:rsidRPr="00533249">
        <w:rPr>
          <w:rFonts w:ascii="Arial" w:hAnsi="Arial" w:cs="Arial"/>
          <w:lang w:val="pt-BR"/>
        </w:rPr>
        <w:t xml:space="preserve"> preenche as informações</w:t>
      </w:r>
      <w:r w:rsidR="00B510FF" w:rsidRPr="00533249">
        <w:rPr>
          <w:rFonts w:ascii="Arial" w:hAnsi="Arial" w:cs="Arial"/>
          <w:lang w:val="pt-BR"/>
        </w:rPr>
        <w:t xml:space="preserve"> nome, gênero, e-mail, peso, altura, restrições alimentares e restrições físicas</w:t>
      </w:r>
      <w:r w:rsidR="00857F0F" w:rsidRPr="00533249">
        <w:rPr>
          <w:rFonts w:ascii="Arial" w:hAnsi="Arial" w:cs="Arial"/>
          <w:lang w:val="pt-BR"/>
        </w:rPr>
        <w:t xml:space="preserve"> e clica em </w:t>
      </w:r>
      <w:r w:rsidR="00CD6022" w:rsidRPr="00533249">
        <w:rPr>
          <w:rFonts w:ascii="Arial" w:hAnsi="Arial" w:cs="Arial"/>
          <w:lang w:val="pt-BR"/>
        </w:rPr>
        <w:t>“Finalizar cadastro”</w:t>
      </w:r>
      <w:r w:rsidR="00B510FF" w:rsidRPr="00533249">
        <w:rPr>
          <w:rFonts w:ascii="Arial" w:hAnsi="Arial" w:cs="Arial"/>
          <w:lang w:val="pt-BR"/>
        </w:rPr>
        <w:t xml:space="preserve">; </w:t>
      </w:r>
    </w:p>
    <w:p w14:paraId="7C64E9FE" w14:textId="35F13588" w:rsidR="00B510FF" w:rsidRPr="00533249" w:rsidRDefault="00B510FF">
      <w:pPr>
        <w:pStyle w:val="Corpodetexto"/>
        <w:numPr>
          <w:ilvl w:val="0"/>
          <w:numId w:val="38"/>
        </w:numPr>
        <w:rPr>
          <w:rFonts w:ascii="Arial" w:hAnsi="Arial" w:cs="Arial"/>
        </w:rPr>
      </w:pPr>
      <w:r w:rsidRPr="00533249">
        <w:rPr>
          <w:rFonts w:ascii="Arial" w:hAnsi="Arial" w:cs="Arial"/>
          <w:lang w:val="pt-BR"/>
        </w:rPr>
        <w:t xml:space="preserve">Sistema </w:t>
      </w:r>
      <w:r w:rsidR="00674BD0" w:rsidRPr="00533249">
        <w:rPr>
          <w:rFonts w:ascii="Arial" w:hAnsi="Arial" w:cs="Arial"/>
          <w:lang w:val="pt-BR"/>
        </w:rPr>
        <w:t>verifica dados e finaliza cadastro;</w:t>
      </w:r>
      <w:r w:rsidR="00C95DCD" w:rsidRPr="00533249">
        <w:rPr>
          <w:rFonts w:ascii="Arial" w:hAnsi="Arial" w:cs="Arial"/>
          <w:lang w:val="pt-BR"/>
        </w:rPr>
        <w:t xml:space="preserve"> (A3)</w:t>
      </w:r>
    </w:p>
    <w:p w14:paraId="64911A77" w14:textId="77777777" w:rsidR="007A2548" w:rsidRPr="00533249" w:rsidRDefault="007A2548" w:rsidP="007A2548">
      <w:pPr>
        <w:pStyle w:val="Ttulo2"/>
        <w:widowControl/>
        <w:ind w:left="720"/>
        <w:rPr>
          <w:rFonts w:cs="Arial"/>
          <w:lang w:val="pt-BR"/>
        </w:rPr>
      </w:pPr>
      <w:bookmarkStart w:id="37" w:name="_Toc133608482"/>
      <w:r w:rsidRPr="00533249">
        <w:rPr>
          <w:rFonts w:cs="Arial"/>
          <w:lang w:val="pt-BR"/>
        </w:rPr>
        <w:t>Fluxos Alternativos</w:t>
      </w:r>
      <w:bookmarkEnd w:id="37"/>
    </w:p>
    <w:p w14:paraId="04B802E1" w14:textId="266EF854" w:rsidR="007A2548" w:rsidRPr="00533249" w:rsidRDefault="00674BD0" w:rsidP="003E5A1D">
      <w:pPr>
        <w:pStyle w:val="InfoBlue"/>
      </w:pPr>
      <w:r w:rsidRPr="00533249">
        <w:tab/>
      </w:r>
      <w:r w:rsidR="00CA509D" w:rsidRPr="00533249">
        <w:t xml:space="preserve">A1.1. </w:t>
      </w:r>
      <w:r w:rsidR="00671B87" w:rsidRPr="00533249">
        <w:t xml:space="preserve">Usuário seleciona opção </w:t>
      </w:r>
      <w:r w:rsidR="00947FAB" w:rsidRPr="00533249">
        <w:t>“Nutricionista”;</w:t>
      </w:r>
    </w:p>
    <w:p w14:paraId="59931ADD" w14:textId="437CC019" w:rsidR="00947FAB" w:rsidRPr="00533249" w:rsidRDefault="00947FAB" w:rsidP="00947FAB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 xml:space="preserve">A1.2. Sistema solicita nome, gênero, e-mail e </w:t>
      </w:r>
      <w:r w:rsidR="00EF0908" w:rsidRPr="00533249">
        <w:rPr>
          <w:rFonts w:ascii="Arial" w:hAnsi="Arial" w:cs="Arial"/>
          <w:lang w:val="pt-BR"/>
        </w:rPr>
        <w:t>CRN</w:t>
      </w:r>
      <w:r w:rsidR="00857F0F" w:rsidRPr="00533249">
        <w:rPr>
          <w:rFonts w:ascii="Arial" w:hAnsi="Arial" w:cs="Arial"/>
          <w:lang w:val="pt-BR"/>
        </w:rPr>
        <w:t>;</w:t>
      </w:r>
    </w:p>
    <w:p w14:paraId="56CF479D" w14:textId="39D33CE4" w:rsidR="007A2548" w:rsidRPr="00533249" w:rsidRDefault="00857F0F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 xml:space="preserve">A1.3. Nutricionista preenche </w:t>
      </w:r>
      <w:r w:rsidR="001A545F" w:rsidRPr="00533249">
        <w:rPr>
          <w:rFonts w:ascii="Arial" w:hAnsi="Arial" w:cs="Arial"/>
          <w:lang w:val="pt-BR"/>
        </w:rPr>
        <w:t>as informações nome, gênero, e-mail e CRN</w:t>
      </w:r>
      <w:r w:rsidR="00DE5E53" w:rsidRPr="00533249">
        <w:rPr>
          <w:rFonts w:ascii="Arial" w:hAnsi="Arial" w:cs="Arial"/>
          <w:lang w:val="pt-BR"/>
        </w:rPr>
        <w:t xml:space="preserve"> e clica em “Finalizar cadastro”;</w:t>
      </w:r>
    </w:p>
    <w:p w14:paraId="7F289245" w14:textId="46B04153" w:rsidR="00DE5E53" w:rsidRPr="00533249" w:rsidRDefault="00DE5E53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>A</w:t>
      </w:r>
      <w:r w:rsidR="00620F1B" w:rsidRPr="00533249">
        <w:rPr>
          <w:rFonts w:ascii="Arial" w:hAnsi="Arial" w:cs="Arial"/>
          <w:lang w:val="pt-BR"/>
        </w:rPr>
        <w:t>1.4. Sistema verifica dados e finaliza cadastro;</w:t>
      </w:r>
    </w:p>
    <w:p w14:paraId="2397168B" w14:textId="77777777" w:rsidR="0015039F" w:rsidRPr="00533249" w:rsidRDefault="0015039F" w:rsidP="007A2548">
      <w:pPr>
        <w:pStyle w:val="Corpodetexto"/>
        <w:rPr>
          <w:rFonts w:ascii="Arial" w:hAnsi="Arial" w:cs="Arial"/>
          <w:lang w:val="pt-BR"/>
        </w:rPr>
      </w:pPr>
    </w:p>
    <w:p w14:paraId="5776710F" w14:textId="29A47CEB" w:rsidR="0015039F" w:rsidRPr="00533249" w:rsidRDefault="0015039F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>A2.1</w:t>
      </w:r>
      <w:r w:rsidR="00F542BF" w:rsidRPr="00533249">
        <w:rPr>
          <w:rFonts w:ascii="Arial" w:hAnsi="Arial" w:cs="Arial"/>
          <w:lang w:val="pt-BR"/>
        </w:rPr>
        <w:t>.</w:t>
      </w:r>
      <w:r w:rsidRPr="00533249">
        <w:rPr>
          <w:rFonts w:ascii="Arial" w:hAnsi="Arial" w:cs="Arial"/>
          <w:lang w:val="pt-BR"/>
        </w:rPr>
        <w:t xml:space="preserve"> Usuário seleciona opção “</w:t>
      </w:r>
      <w:proofErr w:type="spellStart"/>
      <w:r w:rsidRPr="00533249">
        <w:rPr>
          <w:rFonts w:ascii="Arial" w:hAnsi="Arial" w:cs="Arial"/>
          <w:lang w:val="pt-BR"/>
        </w:rPr>
        <w:t>Personal</w:t>
      </w:r>
      <w:proofErr w:type="spellEnd"/>
      <w:r w:rsidRPr="00533249">
        <w:rPr>
          <w:rFonts w:ascii="Arial" w:hAnsi="Arial" w:cs="Arial"/>
          <w:lang w:val="pt-BR"/>
        </w:rPr>
        <w:t xml:space="preserve"> </w:t>
      </w:r>
      <w:proofErr w:type="spellStart"/>
      <w:r w:rsidRPr="00533249">
        <w:rPr>
          <w:rFonts w:ascii="Arial" w:hAnsi="Arial" w:cs="Arial"/>
          <w:lang w:val="pt-BR"/>
        </w:rPr>
        <w:t>Trainer</w:t>
      </w:r>
      <w:proofErr w:type="spellEnd"/>
      <w:r w:rsidRPr="00533249">
        <w:rPr>
          <w:rFonts w:ascii="Arial" w:hAnsi="Arial" w:cs="Arial"/>
          <w:lang w:val="pt-BR"/>
        </w:rPr>
        <w:t>”</w:t>
      </w:r>
      <w:r w:rsidR="00F542BF" w:rsidRPr="00533249">
        <w:rPr>
          <w:rFonts w:ascii="Arial" w:hAnsi="Arial" w:cs="Arial"/>
          <w:lang w:val="pt-BR"/>
        </w:rPr>
        <w:t>;</w:t>
      </w:r>
    </w:p>
    <w:p w14:paraId="41360CAE" w14:textId="3732CDC0" w:rsidR="00F542BF" w:rsidRPr="00533249" w:rsidRDefault="00F542BF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>A2.2. Sistema solicita nome, gênero, e-mail e CREF;</w:t>
      </w:r>
    </w:p>
    <w:p w14:paraId="706BDDCB" w14:textId="5213C545" w:rsidR="00F542BF" w:rsidRPr="00533249" w:rsidRDefault="00F542BF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 xml:space="preserve">A2.3. </w:t>
      </w:r>
      <w:proofErr w:type="spellStart"/>
      <w:r w:rsidRPr="00533249">
        <w:rPr>
          <w:rFonts w:ascii="Arial" w:hAnsi="Arial" w:cs="Arial"/>
          <w:lang w:val="pt-BR"/>
        </w:rPr>
        <w:t>Personal</w:t>
      </w:r>
      <w:proofErr w:type="spellEnd"/>
      <w:r w:rsidRPr="00533249">
        <w:rPr>
          <w:rFonts w:ascii="Arial" w:hAnsi="Arial" w:cs="Arial"/>
          <w:lang w:val="pt-BR"/>
        </w:rPr>
        <w:t xml:space="preserve"> </w:t>
      </w:r>
      <w:proofErr w:type="spellStart"/>
      <w:r w:rsidRPr="00533249">
        <w:rPr>
          <w:rFonts w:ascii="Arial" w:hAnsi="Arial" w:cs="Arial"/>
          <w:lang w:val="pt-BR"/>
        </w:rPr>
        <w:t>Trainer</w:t>
      </w:r>
      <w:proofErr w:type="spellEnd"/>
      <w:r w:rsidRPr="00533249">
        <w:rPr>
          <w:rFonts w:ascii="Arial" w:hAnsi="Arial" w:cs="Arial"/>
          <w:lang w:val="pt-BR"/>
        </w:rPr>
        <w:t xml:space="preserve"> </w:t>
      </w:r>
      <w:r w:rsidR="00535005" w:rsidRPr="00533249">
        <w:rPr>
          <w:rFonts w:ascii="Arial" w:hAnsi="Arial" w:cs="Arial"/>
          <w:lang w:val="pt-BR"/>
        </w:rPr>
        <w:t>preenche as informações nome, gênero, e-mail e CREF e clica em “Finalizar cadastro”;</w:t>
      </w:r>
    </w:p>
    <w:p w14:paraId="673A23E5" w14:textId="433E8879" w:rsidR="00535005" w:rsidRPr="00533249" w:rsidRDefault="00535005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>A2.4. Sistema verifica dados e finaliza cadastro;</w:t>
      </w:r>
    </w:p>
    <w:p w14:paraId="7B35718A" w14:textId="77777777" w:rsidR="00535005" w:rsidRPr="00533249" w:rsidRDefault="00535005" w:rsidP="007A2548">
      <w:pPr>
        <w:pStyle w:val="Corpodetexto"/>
        <w:rPr>
          <w:rFonts w:ascii="Arial" w:hAnsi="Arial" w:cs="Arial"/>
          <w:lang w:val="pt-BR"/>
        </w:rPr>
      </w:pPr>
    </w:p>
    <w:p w14:paraId="1508E082" w14:textId="11FF0524" w:rsidR="00F66061" w:rsidRPr="00533249" w:rsidRDefault="00F66061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>A3.1</w:t>
      </w:r>
      <w:r w:rsidR="00B44D28" w:rsidRPr="00533249">
        <w:rPr>
          <w:rFonts w:ascii="Arial" w:hAnsi="Arial" w:cs="Arial"/>
          <w:lang w:val="pt-BR"/>
        </w:rPr>
        <w:t xml:space="preserve">. </w:t>
      </w:r>
      <w:r w:rsidR="00304F0A" w:rsidRPr="00533249">
        <w:rPr>
          <w:rFonts w:ascii="Arial" w:hAnsi="Arial" w:cs="Arial"/>
          <w:lang w:val="pt-BR"/>
        </w:rPr>
        <w:t xml:space="preserve">Sistema </w:t>
      </w:r>
      <w:r w:rsidR="00353CE9" w:rsidRPr="00533249">
        <w:rPr>
          <w:rFonts w:ascii="Arial" w:hAnsi="Arial" w:cs="Arial"/>
          <w:lang w:val="pt-BR"/>
        </w:rPr>
        <w:t>verifica falta de informações preenchidas;</w:t>
      </w:r>
    </w:p>
    <w:p w14:paraId="45BA6108" w14:textId="2BACA5B8" w:rsidR="00353CE9" w:rsidRPr="00533249" w:rsidRDefault="00353CE9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>A3.2. Sistema informa qual informação está faltante;</w:t>
      </w:r>
    </w:p>
    <w:p w14:paraId="51CA3070" w14:textId="1669FD4E" w:rsidR="00353CE9" w:rsidRPr="00533249" w:rsidRDefault="00353CE9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>A3.3. Usuário preenche informação faltante;</w:t>
      </w:r>
    </w:p>
    <w:p w14:paraId="2EAC0E5F" w14:textId="16CEAE71" w:rsidR="00353CE9" w:rsidRPr="00533249" w:rsidRDefault="00353CE9" w:rsidP="007A2548">
      <w:pPr>
        <w:pStyle w:val="Corpodetexto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lang w:val="pt-BR"/>
        </w:rPr>
        <w:tab/>
        <w:t xml:space="preserve">A3.4. Sistema verifica </w:t>
      </w:r>
      <w:r w:rsidR="00E0547E" w:rsidRPr="00533249">
        <w:rPr>
          <w:rFonts w:ascii="Arial" w:hAnsi="Arial" w:cs="Arial"/>
          <w:lang w:val="pt-BR"/>
        </w:rPr>
        <w:t>dados e finaliza cadastro; (A3)</w:t>
      </w:r>
    </w:p>
    <w:p w14:paraId="42312311" w14:textId="721B23AE" w:rsidR="007D0CF2" w:rsidRPr="00533249" w:rsidRDefault="007D0CF2" w:rsidP="007D0CF2">
      <w:pPr>
        <w:pStyle w:val="Corpodetexto"/>
        <w:rPr>
          <w:rFonts w:ascii="Arial" w:hAnsi="Arial" w:cs="Arial"/>
          <w:lang w:val="pt-BR"/>
        </w:rPr>
      </w:pPr>
    </w:p>
    <w:p w14:paraId="0201195D" w14:textId="203BCA2B" w:rsidR="007D0CF2" w:rsidRPr="00533249" w:rsidRDefault="007D0CF2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8" w:name="_Toc133608483"/>
      <w:r w:rsidRPr="00533249">
        <w:rPr>
          <w:rFonts w:cs="Arial"/>
          <w:lang w:val="pt-BR"/>
        </w:rPr>
        <w:lastRenderedPageBreak/>
        <w:t>Modelo de Domínio</w:t>
      </w:r>
      <w:bookmarkEnd w:id="38"/>
    </w:p>
    <w:p w14:paraId="23C8E649" w14:textId="379493BA" w:rsidR="00046486" w:rsidRPr="00533249" w:rsidRDefault="005A1CB5" w:rsidP="00DB158B">
      <w:pPr>
        <w:pStyle w:val="Corpodetexto"/>
        <w:ind w:left="0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noProof/>
        </w:rPr>
        <w:drawing>
          <wp:inline distT="0" distB="0" distL="0" distR="0" wp14:anchorId="469CD3D1" wp14:editId="061A2E8A">
            <wp:extent cx="6416318" cy="3352800"/>
            <wp:effectExtent l="0" t="0" r="3810" b="0"/>
            <wp:docPr id="5" name="Imagem 5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697" cy="335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52C3" w14:textId="65F71BDE" w:rsidR="00565963" w:rsidRPr="00533249" w:rsidRDefault="007D0CF2" w:rsidP="00565963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39" w:name="_Toc133608484"/>
      <w:r w:rsidRPr="00533249">
        <w:rPr>
          <w:rFonts w:cs="Arial"/>
          <w:lang w:val="pt-BR"/>
        </w:rPr>
        <w:t xml:space="preserve">Diagrama de </w:t>
      </w:r>
      <w:r w:rsidR="00087B06" w:rsidRPr="00533249">
        <w:rPr>
          <w:rFonts w:cs="Arial"/>
          <w:lang w:val="pt-BR"/>
        </w:rPr>
        <w:t>Classe</w:t>
      </w:r>
      <w:bookmarkEnd w:id="39"/>
    </w:p>
    <w:p w14:paraId="0D1A10EE" w14:textId="2D4EA04F" w:rsidR="007D0CF2" w:rsidRPr="00533249" w:rsidRDefault="00AF34D7" w:rsidP="00864A54">
      <w:pPr>
        <w:pStyle w:val="InfoBlue"/>
        <w:ind w:left="0"/>
      </w:pPr>
      <w:r w:rsidRPr="00AF34D7">
        <w:drawing>
          <wp:inline distT="0" distB="0" distL="0" distR="0" wp14:anchorId="3C68D243" wp14:editId="78D2AC40">
            <wp:extent cx="6504618" cy="3275937"/>
            <wp:effectExtent l="0" t="0" r="0" b="1270"/>
            <wp:docPr id="7413939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93928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636" cy="32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5EB" w14:textId="46804E50" w:rsidR="00087B06" w:rsidRPr="00533249" w:rsidRDefault="00087B06" w:rsidP="00087B06">
      <w:pPr>
        <w:pStyle w:val="Corpodetexto"/>
        <w:rPr>
          <w:rFonts w:ascii="Arial" w:hAnsi="Arial" w:cs="Arial"/>
          <w:lang w:val="pt-BR"/>
        </w:rPr>
      </w:pPr>
    </w:p>
    <w:p w14:paraId="6B4374F5" w14:textId="10F9AE77" w:rsidR="00087B06" w:rsidRPr="00533249" w:rsidRDefault="00087B06" w:rsidP="00046486">
      <w:pPr>
        <w:pStyle w:val="Ttulo1"/>
        <w:numPr>
          <w:ilvl w:val="1"/>
          <w:numId w:val="35"/>
        </w:numPr>
        <w:autoSpaceDE/>
        <w:autoSpaceDN/>
        <w:rPr>
          <w:rFonts w:cs="Arial"/>
          <w:lang w:val="pt-BR"/>
        </w:rPr>
      </w:pPr>
      <w:bookmarkStart w:id="40" w:name="_Toc133608485"/>
      <w:r w:rsidRPr="00533249">
        <w:rPr>
          <w:rFonts w:cs="Arial"/>
          <w:lang w:val="pt-BR"/>
        </w:rPr>
        <w:lastRenderedPageBreak/>
        <w:t>Diagrama de Objetos</w:t>
      </w:r>
      <w:bookmarkEnd w:id="40"/>
    </w:p>
    <w:p w14:paraId="1634C89E" w14:textId="69C44BFB" w:rsidR="007D0CF2" w:rsidRDefault="004C6678" w:rsidP="004C6678">
      <w:pPr>
        <w:pStyle w:val="Corpodetexto"/>
        <w:ind w:left="0"/>
        <w:jc w:val="center"/>
        <w:rPr>
          <w:rFonts w:ascii="Arial" w:hAnsi="Arial" w:cs="Arial"/>
          <w:lang w:val="pt-BR"/>
        </w:rPr>
      </w:pPr>
      <w:r w:rsidRPr="00533249">
        <w:rPr>
          <w:rFonts w:ascii="Arial" w:hAnsi="Arial" w:cs="Arial"/>
          <w:noProof/>
          <w:lang w:val="pt-BR"/>
        </w:rPr>
        <w:drawing>
          <wp:inline distT="0" distB="0" distL="0" distR="0" wp14:anchorId="299973FB" wp14:editId="78815D70">
            <wp:extent cx="6297015" cy="33051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192" cy="33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86E4" w14:textId="77777777" w:rsidR="00794191" w:rsidRDefault="00794191" w:rsidP="004C6678">
      <w:pPr>
        <w:pStyle w:val="Corpodetexto"/>
        <w:ind w:left="0"/>
        <w:jc w:val="center"/>
        <w:rPr>
          <w:rFonts w:ascii="Arial" w:hAnsi="Arial" w:cs="Arial"/>
          <w:lang w:val="pt-BR"/>
        </w:rPr>
      </w:pPr>
    </w:p>
    <w:p w14:paraId="66D95DB6" w14:textId="648ABD85" w:rsidR="00794191" w:rsidRDefault="00794191" w:rsidP="00794191">
      <w:pPr>
        <w:pStyle w:val="Ttulo1"/>
        <w:numPr>
          <w:ilvl w:val="1"/>
          <w:numId w:val="40"/>
        </w:numPr>
        <w:autoSpaceDE/>
        <w:rPr>
          <w:rFonts w:cs="Arial"/>
          <w:snapToGrid/>
          <w:lang w:val="pt-BR"/>
        </w:rPr>
      </w:pPr>
      <w:bookmarkStart w:id="41" w:name="_Toc199951878"/>
      <w:bookmarkStart w:id="42" w:name="_Toc131863714"/>
      <w:r>
        <w:rPr>
          <w:rFonts w:cs="Arial"/>
          <w:lang w:val="pt-BR"/>
        </w:rPr>
        <w:t>Diagrama de Sequência</w:t>
      </w:r>
      <w:bookmarkEnd w:id="41"/>
      <w:bookmarkEnd w:id="42"/>
    </w:p>
    <w:p w14:paraId="54D7C05B" w14:textId="77777777" w:rsidR="0029349A" w:rsidRDefault="00794191" w:rsidP="00794191">
      <w:pPr>
        <w:pStyle w:val="InfoBlue"/>
        <w:jc w:val="both"/>
      </w:pPr>
      <w:r>
        <w:t>[Desenvolver de três a cinco diagramas de sequência representando as principais interações do sistema, preferencialmente envolvendo um ou mais atores ou usuários, e contemplando todas as trocas de mensagens que ocorrem entre os atores e objetos. Deverá ser utilizado a notação UML para a elaboração dos diagramas e os reflexos das invocações de métodos deverão ser validados nos demais diagramas relacionados. Construções como fragmentos (operadores de interação) deverão ser utilizadas para aprimorar a visibilidade e riqueza semântica dos diagramas</w:t>
      </w:r>
      <w:r w:rsidR="0029349A">
        <w:t>.</w:t>
      </w:r>
    </w:p>
    <w:p w14:paraId="554ACC68" w14:textId="77777777" w:rsidR="00AF34D7" w:rsidRDefault="00AF34D7" w:rsidP="0029349A">
      <w:pPr>
        <w:pStyle w:val="InfoBlue"/>
        <w:ind w:left="0"/>
        <w:jc w:val="both"/>
        <w:rPr>
          <w:noProof/>
        </w:rPr>
      </w:pPr>
      <w:r>
        <w:rPr>
          <w:noProof/>
        </w:rPr>
        <w:drawing>
          <wp:inline distT="0" distB="0" distL="0" distR="0" wp14:anchorId="3B1B4962" wp14:editId="014FF814">
            <wp:extent cx="5939790" cy="2070100"/>
            <wp:effectExtent l="0" t="0" r="3810" b="6350"/>
            <wp:docPr id="7369259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07AD" w14:textId="5F1C21D5" w:rsidR="00794191" w:rsidRDefault="00AF34D7" w:rsidP="0029349A">
      <w:pPr>
        <w:pStyle w:val="InfoBlue"/>
        <w:ind w:left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ECD36CC" wp14:editId="3ABEADE6">
            <wp:extent cx="5939790" cy="2063115"/>
            <wp:effectExtent l="0" t="0" r="3810" b="0"/>
            <wp:docPr id="15264502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C135" w14:textId="77777777" w:rsidR="0029349A" w:rsidRDefault="0029349A" w:rsidP="0029349A">
      <w:pPr>
        <w:pStyle w:val="Corpodetexto"/>
        <w:rPr>
          <w:lang w:val="pt-BR"/>
        </w:rPr>
      </w:pPr>
    </w:p>
    <w:p w14:paraId="0C10AA8D" w14:textId="46FACFD9" w:rsidR="0029349A" w:rsidRPr="0029349A" w:rsidRDefault="0029349A" w:rsidP="0029349A">
      <w:pPr>
        <w:pStyle w:val="Corpodetexto"/>
        <w:ind w:left="0"/>
        <w:rPr>
          <w:lang w:val="pt-BR"/>
        </w:rPr>
      </w:pPr>
    </w:p>
    <w:p w14:paraId="0F4C5BA8" w14:textId="77777777" w:rsidR="00794191" w:rsidRDefault="00794191" w:rsidP="00794191">
      <w:pPr>
        <w:pStyle w:val="Corpodetexto"/>
        <w:rPr>
          <w:rFonts w:ascii="Arial" w:hAnsi="Arial" w:cs="Arial"/>
          <w:lang w:val="pt-BR"/>
        </w:rPr>
      </w:pPr>
    </w:p>
    <w:p w14:paraId="72DD9CE5" w14:textId="77777777" w:rsidR="00794191" w:rsidRDefault="00794191" w:rsidP="00794191">
      <w:pPr>
        <w:pStyle w:val="Ttulo1"/>
        <w:numPr>
          <w:ilvl w:val="1"/>
          <w:numId w:val="40"/>
        </w:numPr>
        <w:autoSpaceDE/>
        <w:rPr>
          <w:rFonts w:cs="Arial"/>
          <w:lang w:val="pt-BR"/>
        </w:rPr>
      </w:pPr>
      <w:bookmarkStart w:id="43" w:name="_Toc199951879"/>
      <w:bookmarkStart w:id="44" w:name="_Toc131863715"/>
      <w:r>
        <w:rPr>
          <w:rFonts w:cs="Arial"/>
          <w:lang w:val="pt-BR"/>
        </w:rPr>
        <w:t>Diagrama de Atividade</w:t>
      </w:r>
      <w:bookmarkEnd w:id="43"/>
      <w:bookmarkEnd w:id="44"/>
    </w:p>
    <w:p w14:paraId="0D31FF29" w14:textId="56E03853" w:rsidR="00794191" w:rsidRDefault="00794191" w:rsidP="00794191">
      <w:pPr>
        <w:pStyle w:val="Ttulo1"/>
        <w:autoSpaceDE/>
        <w:jc w:val="center"/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5C762932" wp14:editId="5489B6A5">
            <wp:extent cx="4890052" cy="3415341"/>
            <wp:effectExtent l="0" t="0" r="6350" b="0"/>
            <wp:docPr id="1087013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3749" name="Imagem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984" cy="342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1746" w14:textId="77777777" w:rsidR="00794191" w:rsidRPr="00794191" w:rsidRDefault="00794191" w:rsidP="00794191">
      <w:pPr>
        <w:rPr>
          <w:lang w:val="pt-BR"/>
        </w:rPr>
      </w:pPr>
    </w:p>
    <w:p w14:paraId="5213F3AE" w14:textId="4BBED0D6" w:rsidR="00794191" w:rsidRDefault="00794191" w:rsidP="00794191">
      <w:pPr>
        <w:pStyle w:val="Corpodetexto"/>
        <w:ind w:left="0"/>
        <w:jc w:val="center"/>
        <w:rPr>
          <w:rFonts w:ascii="Arial" w:hAnsi="Arial" w:cs="Arial"/>
          <w:lang w:val="pt-BR"/>
        </w:rPr>
      </w:pPr>
      <w:r>
        <w:rPr>
          <w:noProof/>
        </w:rPr>
        <w:lastRenderedPageBreak/>
        <w:drawing>
          <wp:inline distT="0" distB="0" distL="0" distR="0" wp14:anchorId="725E8B8A" wp14:editId="149FC5C9">
            <wp:extent cx="4874987" cy="3530379"/>
            <wp:effectExtent l="0" t="0" r="1905" b="0"/>
            <wp:docPr id="96303845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845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77" cy="35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BB04" w14:textId="77777777" w:rsidR="00794191" w:rsidRDefault="00794191" w:rsidP="00794191">
      <w:pPr>
        <w:pStyle w:val="Corpodetexto"/>
        <w:ind w:left="0"/>
        <w:jc w:val="center"/>
        <w:rPr>
          <w:rFonts w:ascii="Arial" w:hAnsi="Arial" w:cs="Arial"/>
          <w:lang w:val="pt-BR"/>
        </w:rPr>
      </w:pPr>
    </w:p>
    <w:p w14:paraId="032C990B" w14:textId="0977F9B9" w:rsidR="00794191" w:rsidRDefault="00794191" w:rsidP="00794191">
      <w:pPr>
        <w:pStyle w:val="Corpodetexto"/>
        <w:ind w:left="0"/>
        <w:jc w:val="center"/>
        <w:rPr>
          <w:rFonts w:ascii="Arial" w:hAnsi="Arial" w:cs="Arial"/>
          <w:lang w:val="pt-BR"/>
        </w:rPr>
      </w:pPr>
    </w:p>
    <w:p w14:paraId="52167334" w14:textId="6211C3E2" w:rsidR="00794191" w:rsidRDefault="00794191" w:rsidP="00794191">
      <w:pPr>
        <w:pStyle w:val="Ttulo1"/>
        <w:numPr>
          <w:ilvl w:val="1"/>
          <w:numId w:val="40"/>
        </w:numPr>
        <w:autoSpaceDE/>
        <w:rPr>
          <w:rFonts w:cs="Arial"/>
          <w:lang w:val="pt-BR"/>
        </w:rPr>
      </w:pPr>
      <w:bookmarkStart w:id="45" w:name="_Toc4864834"/>
      <w:bookmarkStart w:id="46" w:name="_Toc199951880"/>
      <w:bookmarkStart w:id="47" w:name="_Toc131863716"/>
      <w:r>
        <w:rPr>
          <w:rFonts w:cs="Arial"/>
          <w:lang w:val="pt-BR"/>
        </w:rPr>
        <w:t>Diagrama de Estados</w:t>
      </w:r>
      <w:bookmarkEnd w:id="45"/>
      <w:bookmarkEnd w:id="46"/>
      <w:bookmarkEnd w:id="47"/>
    </w:p>
    <w:p w14:paraId="55767761" w14:textId="7C666ACE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3F7EA3EC" wp14:editId="78636DAC">
            <wp:extent cx="5939790" cy="3084830"/>
            <wp:effectExtent l="0" t="0" r="3810" b="1270"/>
            <wp:docPr id="1141701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1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AE50" w14:textId="7777777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</w:p>
    <w:p w14:paraId="26E687A0" w14:textId="7777777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</w:p>
    <w:p w14:paraId="0CE061D8" w14:textId="43DD2B5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lastRenderedPageBreak/>
        <w:drawing>
          <wp:inline distT="0" distB="0" distL="0" distR="0" wp14:anchorId="0C8F1F96" wp14:editId="5CEB2451">
            <wp:extent cx="5931535" cy="3021330"/>
            <wp:effectExtent l="0" t="0" r="0" b="7620"/>
            <wp:docPr id="7419512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2DA3" w14:textId="7777777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</w:p>
    <w:p w14:paraId="7D9341B4" w14:textId="7777777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</w:p>
    <w:p w14:paraId="42CC1F4F" w14:textId="7777777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</w:p>
    <w:p w14:paraId="1A1E74F3" w14:textId="7777777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</w:p>
    <w:p w14:paraId="3AC95207" w14:textId="77777777" w:rsidR="00794191" w:rsidRDefault="00794191" w:rsidP="00794191">
      <w:pPr>
        <w:pStyle w:val="Corpodetexto"/>
        <w:ind w:left="0"/>
        <w:rPr>
          <w:rFonts w:ascii="Arial" w:hAnsi="Arial" w:cs="Arial"/>
          <w:lang w:val="pt-BR"/>
        </w:rPr>
      </w:pPr>
    </w:p>
    <w:p w14:paraId="3CCEB65B" w14:textId="77777777" w:rsidR="00794191" w:rsidRDefault="00794191" w:rsidP="00794191">
      <w:pPr>
        <w:pStyle w:val="Ttulo1"/>
        <w:numPr>
          <w:ilvl w:val="0"/>
          <w:numId w:val="40"/>
        </w:numPr>
        <w:autoSpaceDE/>
        <w:ind w:left="0" w:firstLine="0"/>
        <w:rPr>
          <w:rFonts w:cs="Arial"/>
          <w:lang w:val="pt-BR"/>
        </w:rPr>
      </w:pPr>
      <w:bookmarkStart w:id="48" w:name="_Toc4864836"/>
      <w:bookmarkStart w:id="49" w:name="_Toc199951881"/>
      <w:bookmarkStart w:id="50" w:name="_Toc131863717"/>
      <w:r>
        <w:rPr>
          <w:rFonts w:cs="Arial"/>
          <w:lang w:val="pt-BR"/>
        </w:rPr>
        <w:t>PROTÓTIPO</w:t>
      </w:r>
      <w:bookmarkEnd w:id="48"/>
      <w:bookmarkEnd w:id="49"/>
      <w:bookmarkEnd w:id="50"/>
    </w:p>
    <w:p w14:paraId="61368D09" w14:textId="4861673E" w:rsidR="00794191" w:rsidRDefault="00794191" w:rsidP="00794191">
      <w:pPr>
        <w:pStyle w:val="InfoBlue"/>
      </w:pPr>
      <w:r>
        <w:t xml:space="preserve">[Desenvolver um protótipo na forma de Manual do Usuário, contendo o draft das telas (janelas) que irão compor o sistema. As principais telas de interação deverão ser </w:t>
      </w:r>
      <w:proofErr w:type="spellStart"/>
      <w:r>
        <w:t>prototipadas</w:t>
      </w:r>
      <w:proofErr w:type="spellEnd"/>
      <w:r>
        <w:t>, evidenciando as seções de entrada e saída de informações, assim como a navegação para outras opções e telas.]</w:t>
      </w:r>
    </w:p>
    <w:p w14:paraId="04CD7328" w14:textId="77777777" w:rsidR="00794191" w:rsidRDefault="00794191" w:rsidP="00794191">
      <w:pPr>
        <w:pStyle w:val="Ttulo1"/>
        <w:autoSpaceDE/>
        <w:ind w:left="360"/>
        <w:rPr>
          <w:rFonts w:cs="Arial"/>
          <w:lang w:val="pt-BR"/>
        </w:rPr>
      </w:pPr>
    </w:p>
    <w:p w14:paraId="58C773B0" w14:textId="77777777" w:rsidR="00794191" w:rsidRDefault="00794191" w:rsidP="00794191">
      <w:pPr>
        <w:pStyle w:val="Ttulo1"/>
        <w:numPr>
          <w:ilvl w:val="0"/>
          <w:numId w:val="40"/>
        </w:numPr>
        <w:autoSpaceDE/>
        <w:ind w:left="0" w:firstLine="0"/>
        <w:rPr>
          <w:rFonts w:cs="Arial"/>
          <w:lang w:val="pt-BR"/>
        </w:rPr>
      </w:pPr>
      <w:bookmarkStart w:id="51" w:name="_Toc131863718"/>
      <w:r>
        <w:rPr>
          <w:rFonts w:cs="Arial"/>
          <w:lang w:val="pt-BR"/>
        </w:rPr>
        <w:t>DIFERENCIAL</w:t>
      </w:r>
      <w:bookmarkEnd w:id="51"/>
    </w:p>
    <w:p w14:paraId="76ADFC94" w14:textId="77777777" w:rsidR="00794191" w:rsidRDefault="00794191" w:rsidP="00794191">
      <w:pPr>
        <w:pStyle w:val="InfoBlue"/>
      </w:pPr>
      <w:r>
        <w:t xml:space="preserve">[Identificar quais foram os itens inseridos no trabalho e que a equipe considerou como sendo itens diferenciais (criatividade, inovação, entre outros). Esse é um item não solicitado e que torna o trabalho da equipe diferenciado dos demais trabalhos, podendo estar </w:t>
      </w:r>
      <w:r>
        <w:rPr>
          <w:b/>
        </w:rPr>
        <w:t>relacionado ao projeto (documento)</w:t>
      </w:r>
      <w:r>
        <w:t xml:space="preserve"> e </w:t>
      </w:r>
      <w:r>
        <w:rPr>
          <w:b/>
        </w:rPr>
        <w:t>ao produto</w:t>
      </w:r>
      <w:r>
        <w:t xml:space="preserve"> que está sendo gerado pelo projeto.]</w:t>
      </w:r>
    </w:p>
    <w:p w14:paraId="75F2E3CF" w14:textId="77777777" w:rsidR="00794191" w:rsidRPr="00533249" w:rsidRDefault="00794191" w:rsidP="0079419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794191" w:rsidRPr="00533249">
      <w:headerReference w:type="default" r:id="rId20"/>
      <w:footerReference w:type="default" r:id="rId21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618F" w14:textId="77777777" w:rsidR="00053140" w:rsidRDefault="00053140">
      <w:pPr>
        <w:spacing w:line="240" w:lineRule="auto"/>
      </w:pPr>
      <w:r>
        <w:separator/>
      </w:r>
    </w:p>
  </w:endnote>
  <w:endnote w:type="continuationSeparator" w:id="0">
    <w:p w14:paraId="7A79CD0D" w14:textId="77777777" w:rsidR="00053140" w:rsidRDefault="00053140">
      <w:pPr>
        <w:spacing w:line="240" w:lineRule="auto"/>
      </w:pPr>
      <w:r>
        <w:continuationSeparator/>
      </w:r>
    </w:p>
  </w:endnote>
  <w:endnote w:type="continuationNotice" w:id="1">
    <w:p w14:paraId="2E436EEA" w14:textId="77777777" w:rsidR="00053140" w:rsidRDefault="0005314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7E45" w14:paraId="6B68AF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3A030" w14:textId="77777777" w:rsidR="00107E45" w:rsidRDefault="00107E45">
          <w:pPr>
            <w:ind w:right="360"/>
            <w:rPr>
              <w:sz w:val="24"/>
              <w:szCs w:val="24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1514F2" w14:textId="085390E0" w:rsidR="00107E45" w:rsidRDefault="00107E4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9171E1">
            <w:fldChar w:fldCharType="begin"/>
          </w:r>
          <w:r w:rsidR="009171E1">
            <w:instrText xml:space="preserve"> DOCPROPERTY "Company"  \* MERGEFORMAT </w:instrText>
          </w:r>
          <w:r w:rsidR="009171E1">
            <w:fldChar w:fldCharType="separate"/>
          </w:r>
          <w:r w:rsidR="00F167CC">
            <w:t xml:space="preserve">&lt;Nome da </w:t>
          </w:r>
          <w:proofErr w:type="spellStart"/>
          <w:r w:rsidR="00F167CC">
            <w:t>Empresa</w:t>
          </w:r>
          <w:proofErr w:type="spellEnd"/>
          <w:r w:rsidR="00F167CC">
            <w:t>&gt;</w:t>
          </w:r>
          <w:r w:rsidR="009171E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5288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D17B01" w14:textId="77777777" w:rsidR="00107E45" w:rsidRDefault="00107E45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1731DB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A162F90" w14:textId="77777777" w:rsidR="00107E45" w:rsidRDefault="00107E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0A7BA" w14:textId="77777777" w:rsidR="00053140" w:rsidRDefault="00053140">
      <w:pPr>
        <w:spacing w:line="240" w:lineRule="auto"/>
      </w:pPr>
      <w:r>
        <w:separator/>
      </w:r>
    </w:p>
  </w:footnote>
  <w:footnote w:type="continuationSeparator" w:id="0">
    <w:p w14:paraId="49F00710" w14:textId="77777777" w:rsidR="00053140" w:rsidRDefault="00053140">
      <w:pPr>
        <w:spacing w:line="240" w:lineRule="auto"/>
      </w:pPr>
      <w:r>
        <w:continuationSeparator/>
      </w:r>
    </w:p>
  </w:footnote>
  <w:footnote w:type="continuationNotice" w:id="1">
    <w:p w14:paraId="2E42BEFF" w14:textId="77777777" w:rsidR="00053140" w:rsidRDefault="0005314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7E45" w14:paraId="7C560E6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4C55B7" w14:textId="28D1D07D" w:rsidR="00107E45" w:rsidRDefault="009E70AB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GrowHealthy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81102B" w14:textId="77777777" w:rsidR="00107E45" w:rsidRDefault="00107E45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07E45" w14:paraId="75B3719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74260C" w14:textId="13D9AB18" w:rsidR="00107E45" w:rsidRPr="001731DB" w:rsidRDefault="00107E45">
          <w:pPr>
            <w:rPr>
              <w:lang w:val="pt-BR"/>
            </w:rPr>
          </w:pPr>
          <w:r>
            <w:fldChar w:fldCharType="begin"/>
          </w:r>
          <w:r w:rsidRPr="001731DB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="00F167CC">
            <w:rPr>
              <w:lang w:val="pt-BR"/>
            </w:rPr>
            <w:t>Especificação de Caso de Uso: &lt;Nome do Caso de Uso&gt;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E4418C" w14:textId="2CAB8396" w:rsidR="00107E45" w:rsidRDefault="00107E45">
          <w:r w:rsidRPr="001731DB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9E70AB">
            <w:rPr>
              <w:lang w:val="pt-BR"/>
            </w:rPr>
            <w:t>28/04/2023</w:t>
          </w:r>
        </w:p>
      </w:tc>
    </w:tr>
    <w:tr w:rsidR="00107E45" w14:paraId="1FF08F9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1AD1D5" w14:textId="47232AD8" w:rsidR="00107E45" w:rsidRDefault="00107E45"/>
      </w:tc>
    </w:tr>
  </w:tbl>
  <w:p w14:paraId="6AC1DBC3" w14:textId="77777777" w:rsidR="00107E45" w:rsidRDefault="00107E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5D66A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766D12"/>
    <w:multiLevelType w:val="hybridMultilevel"/>
    <w:tmpl w:val="44E0C90A"/>
    <w:lvl w:ilvl="0" w:tplc="2136712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C772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C4E7463"/>
    <w:multiLevelType w:val="hybridMultilevel"/>
    <w:tmpl w:val="014622DC"/>
    <w:lvl w:ilvl="0" w:tplc="2136712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F8267D"/>
    <w:multiLevelType w:val="multilevel"/>
    <w:tmpl w:val="F2FE8B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EF00129"/>
    <w:multiLevelType w:val="multilevel"/>
    <w:tmpl w:val="62D601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704673491">
    <w:abstractNumId w:val="0"/>
  </w:num>
  <w:num w:numId="2" w16cid:durableId="1532231995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96113382">
    <w:abstractNumId w:val="10"/>
  </w:num>
  <w:num w:numId="4" w16cid:durableId="54085387">
    <w:abstractNumId w:val="23"/>
  </w:num>
  <w:num w:numId="5" w16cid:durableId="352803529">
    <w:abstractNumId w:val="17"/>
  </w:num>
  <w:num w:numId="6" w16cid:durableId="827791066">
    <w:abstractNumId w:val="16"/>
  </w:num>
  <w:num w:numId="7" w16cid:durableId="178915747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21581190">
    <w:abstractNumId w:val="2"/>
  </w:num>
  <w:num w:numId="9" w16cid:durableId="2093507901">
    <w:abstractNumId w:val="22"/>
  </w:num>
  <w:num w:numId="10" w16cid:durableId="197595835">
    <w:abstractNumId w:val="3"/>
  </w:num>
  <w:num w:numId="11" w16cid:durableId="2121562438">
    <w:abstractNumId w:val="11"/>
  </w:num>
  <w:num w:numId="12" w16cid:durableId="817040436">
    <w:abstractNumId w:val="9"/>
  </w:num>
  <w:num w:numId="13" w16cid:durableId="1489440365">
    <w:abstractNumId w:val="21"/>
  </w:num>
  <w:num w:numId="14" w16cid:durableId="686100589">
    <w:abstractNumId w:val="8"/>
  </w:num>
  <w:num w:numId="15" w16cid:durableId="118494211">
    <w:abstractNumId w:val="4"/>
  </w:num>
  <w:num w:numId="16" w16cid:durableId="468205394">
    <w:abstractNumId w:val="20"/>
  </w:num>
  <w:num w:numId="17" w16cid:durableId="1086923906">
    <w:abstractNumId w:val="14"/>
  </w:num>
  <w:num w:numId="18" w16cid:durableId="1148281077">
    <w:abstractNumId w:val="6"/>
  </w:num>
  <w:num w:numId="19" w16cid:durableId="1971666441">
    <w:abstractNumId w:val="13"/>
  </w:num>
  <w:num w:numId="20" w16cid:durableId="591938191">
    <w:abstractNumId w:val="7"/>
  </w:num>
  <w:num w:numId="21" w16cid:durableId="1064833420">
    <w:abstractNumId w:val="19"/>
  </w:num>
  <w:num w:numId="22" w16cid:durableId="746928317">
    <w:abstractNumId w:val="24"/>
  </w:num>
  <w:num w:numId="23" w16cid:durableId="1668554833">
    <w:abstractNumId w:val="0"/>
  </w:num>
  <w:num w:numId="24" w16cid:durableId="376466250">
    <w:abstractNumId w:val="0"/>
  </w:num>
  <w:num w:numId="25" w16cid:durableId="76292281">
    <w:abstractNumId w:val="0"/>
  </w:num>
  <w:num w:numId="26" w16cid:durableId="887226386">
    <w:abstractNumId w:val="0"/>
  </w:num>
  <w:num w:numId="27" w16cid:durableId="2095324326">
    <w:abstractNumId w:val="0"/>
  </w:num>
  <w:num w:numId="28" w16cid:durableId="1175001566">
    <w:abstractNumId w:val="0"/>
  </w:num>
  <w:num w:numId="29" w16cid:durableId="839082381">
    <w:abstractNumId w:val="0"/>
  </w:num>
  <w:num w:numId="30" w16cid:durableId="793407611">
    <w:abstractNumId w:val="0"/>
  </w:num>
  <w:num w:numId="31" w16cid:durableId="959189467">
    <w:abstractNumId w:val="0"/>
  </w:num>
  <w:num w:numId="32" w16cid:durableId="1376662588">
    <w:abstractNumId w:val="0"/>
  </w:num>
  <w:num w:numId="33" w16cid:durableId="764036176">
    <w:abstractNumId w:val="0"/>
  </w:num>
  <w:num w:numId="34" w16cid:durableId="1430394976">
    <w:abstractNumId w:val="0"/>
  </w:num>
  <w:num w:numId="35" w16cid:durableId="800808820">
    <w:abstractNumId w:val="15"/>
  </w:num>
  <w:num w:numId="36" w16cid:durableId="358897274">
    <w:abstractNumId w:val="12"/>
  </w:num>
  <w:num w:numId="37" w16cid:durableId="1177648941">
    <w:abstractNumId w:val="5"/>
  </w:num>
  <w:num w:numId="38" w16cid:durableId="2090036083">
    <w:abstractNumId w:val="18"/>
  </w:num>
  <w:num w:numId="39" w16cid:durableId="11749512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449847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DB"/>
    <w:rsid w:val="0000093C"/>
    <w:rsid w:val="00016F7E"/>
    <w:rsid w:val="000200E4"/>
    <w:rsid w:val="00036F3A"/>
    <w:rsid w:val="00046486"/>
    <w:rsid w:val="00051C8F"/>
    <w:rsid w:val="00053140"/>
    <w:rsid w:val="000531F6"/>
    <w:rsid w:val="00056841"/>
    <w:rsid w:val="00063E0A"/>
    <w:rsid w:val="00065BF5"/>
    <w:rsid w:val="000675A7"/>
    <w:rsid w:val="00080E02"/>
    <w:rsid w:val="00083D48"/>
    <w:rsid w:val="00087B06"/>
    <w:rsid w:val="0009434F"/>
    <w:rsid w:val="000B1537"/>
    <w:rsid w:val="000D0F37"/>
    <w:rsid w:val="000E56AB"/>
    <w:rsid w:val="000F18B4"/>
    <w:rsid w:val="000F5E20"/>
    <w:rsid w:val="00107E45"/>
    <w:rsid w:val="001208B1"/>
    <w:rsid w:val="00127DC5"/>
    <w:rsid w:val="00142CB2"/>
    <w:rsid w:val="00145588"/>
    <w:rsid w:val="0014733B"/>
    <w:rsid w:val="0015039F"/>
    <w:rsid w:val="001541AB"/>
    <w:rsid w:val="001609A4"/>
    <w:rsid w:val="001731DB"/>
    <w:rsid w:val="0019162C"/>
    <w:rsid w:val="001A4ABF"/>
    <w:rsid w:val="001A545F"/>
    <w:rsid w:val="001A68B4"/>
    <w:rsid w:val="001B07F4"/>
    <w:rsid w:val="001C3345"/>
    <w:rsid w:val="001D2F47"/>
    <w:rsid w:val="001D3A88"/>
    <w:rsid w:val="001E0200"/>
    <w:rsid w:val="001E194E"/>
    <w:rsid w:val="001F7FC2"/>
    <w:rsid w:val="00214972"/>
    <w:rsid w:val="002255AC"/>
    <w:rsid w:val="00232C77"/>
    <w:rsid w:val="00264BA8"/>
    <w:rsid w:val="00266619"/>
    <w:rsid w:val="00270C54"/>
    <w:rsid w:val="0029349A"/>
    <w:rsid w:val="002936BA"/>
    <w:rsid w:val="002941EE"/>
    <w:rsid w:val="002A4414"/>
    <w:rsid w:val="002C263E"/>
    <w:rsid w:val="002D6E6F"/>
    <w:rsid w:val="002D7E4D"/>
    <w:rsid w:val="002E01A8"/>
    <w:rsid w:val="002E60BB"/>
    <w:rsid w:val="00304F0A"/>
    <w:rsid w:val="00305C60"/>
    <w:rsid w:val="00320BAE"/>
    <w:rsid w:val="00326CD6"/>
    <w:rsid w:val="003343F9"/>
    <w:rsid w:val="00335D49"/>
    <w:rsid w:val="00353CE9"/>
    <w:rsid w:val="0036134C"/>
    <w:rsid w:val="00362207"/>
    <w:rsid w:val="00375490"/>
    <w:rsid w:val="00396C62"/>
    <w:rsid w:val="00396C6B"/>
    <w:rsid w:val="003A0A33"/>
    <w:rsid w:val="003A20A0"/>
    <w:rsid w:val="003A2B36"/>
    <w:rsid w:val="003A5673"/>
    <w:rsid w:val="003C1A7C"/>
    <w:rsid w:val="003D4C22"/>
    <w:rsid w:val="003D7E82"/>
    <w:rsid w:val="003E4142"/>
    <w:rsid w:val="003E5A1D"/>
    <w:rsid w:val="00401B15"/>
    <w:rsid w:val="00416B8F"/>
    <w:rsid w:val="00430828"/>
    <w:rsid w:val="00431981"/>
    <w:rsid w:val="00435E91"/>
    <w:rsid w:val="00460FCF"/>
    <w:rsid w:val="004778E8"/>
    <w:rsid w:val="00477EEB"/>
    <w:rsid w:val="0048028B"/>
    <w:rsid w:val="00486EAA"/>
    <w:rsid w:val="004876D7"/>
    <w:rsid w:val="00491CB2"/>
    <w:rsid w:val="004C2A40"/>
    <w:rsid w:val="004C3863"/>
    <w:rsid w:val="004C6127"/>
    <w:rsid w:val="004C6678"/>
    <w:rsid w:val="004D60BD"/>
    <w:rsid w:val="004D7945"/>
    <w:rsid w:val="004E1950"/>
    <w:rsid w:val="004E6D6E"/>
    <w:rsid w:val="00506A1F"/>
    <w:rsid w:val="00514402"/>
    <w:rsid w:val="005317D5"/>
    <w:rsid w:val="00533249"/>
    <w:rsid w:val="00535005"/>
    <w:rsid w:val="00537A45"/>
    <w:rsid w:val="00540A57"/>
    <w:rsid w:val="0054208C"/>
    <w:rsid w:val="0055004F"/>
    <w:rsid w:val="00554A1C"/>
    <w:rsid w:val="00565963"/>
    <w:rsid w:val="00583066"/>
    <w:rsid w:val="005A1CB5"/>
    <w:rsid w:val="005B56F6"/>
    <w:rsid w:val="005B7236"/>
    <w:rsid w:val="005C321E"/>
    <w:rsid w:val="00610F46"/>
    <w:rsid w:val="006163D6"/>
    <w:rsid w:val="006170B0"/>
    <w:rsid w:val="00620F1B"/>
    <w:rsid w:val="00642DBE"/>
    <w:rsid w:val="006446FC"/>
    <w:rsid w:val="0064729E"/>
    <w:rsid w:val="00655276"/>
    <w:rsid w:val="00671B87"/>
    <w:rsid w:val="00673A2C"/>
    <w:rsid w:val="00674BD0"/>
    <w:rsid w:val="006A0EC8"/>
    <w:rsid w:val="006B534A"/>
    <w:rsid w:val="006B55CC"/>
    <w:rsid w:val="006B6CA0"/>
    <w:rsid w:val="006D29D5"/>
    <w:rsid w:val="006E1359"/>
    <w:rsid w:val="006F147D"/>
    <w:rsid w:val="006F3673"/>
    <w:rsid w:val="00710649"/>
    <w:rsid w:val="0071721D"/>
    <w:rsid w:val="007345C0"/>
    <w:rsid w:val="0074262D"/>
    <w:rsid w:val="00745D3B"/>
    <w:rsid w:val="0074649B"/>
    <w:rsid w:val="0075668D"/>
    <w:rsid w:val="00780219"/>
    <w:rsid w:val="00782953"/>
    <w:rsid w:val="007843D9"/>
    <w:rsid w:val="00794191"/>
    <w:rsid w:val="0079478D"/>
    <w:rsid w:val="00795FB5"/>
    <w:rsid w:val="007A2548"/>
    <w:rsid w:val="007B2B1C"/>
    <w:rsid w:val="007D0CF2"/>
    <w:rsid w:val="00813FBF"/>
    <w:rsid w:val="00815F5B"/>
    <w:rsid w:val="00853CC7"/>
    <w:rsid w:val="00854B55"/>
    <w:rsid w:val="00857F0F"/>
    <w:rsid w:val="00863B6D"/>
    <w:rsid w:val="00864A54"/>
    <w:rsid w:val="00870CF6"/>
    <w:rsid w:val="00871789"/>
    <w:rsid w:val="00873B39"/>
    <w:rsid w:val="00876DBD"/>
    <w:rsid w:val="00896B22"/>
    <w:rsid w:val="008C5340"/>
    <w:rsid w:val="008D1BA9"/>
    <w:rsid w:val="008F0849"/>
    <w:rsid w:val="008F5914"/>
    <w:rsid w:val="0091209E"/>
    <w:rsid w:val="009171E1"/>
    <w:rsid w:val="00921CA6"/>
    <w:rsid w:val="00923703"/>
    <w:rsid w:val="009353F3"/>
    <w:rsid w:val="0094515B"/>
    <w:rsid w:val="00947FAB"/>
    <w:rsid w:val="0099169C"/>
    <w:rsid w:val="009B2510"/>
    <w:rsid w:val="009C3C05"/>
    <w:rsid w:val="009D65AB"/>
    <w:rsid w:val="009E5154"/>
    <w:rsid w:val="009E70AB"/>
    <w:rsid w:val="009F39AD"/>
    <w:rsid w:val="00A1659B"/>
    <w:rsid w:val="00A2403C"/>
    <w:rsid w:val="00A43EF5"/>
    <w:rsid w:val="00A50693"/>
    <w:rsid w:val="00A62B89"/>
    <w:rsid w:val="00A74BAC"/>
    <w:rsid w:val="00A74FD3"/>
    <w:rsid w:val="00A77610"/>
    <w:rsid w:val="00A82881"/>
    <w:rsid w:val="00A92F93"/>
    <w:rsid w:val="00A9369E"/>
    <w:rsid w:val="00AA0C23"/>
    <w:rsid w:val="00AB4460"/>
    <w:rsid w:val="00AC2957"/>
    <w:rsid w:val="00AC5288"/>
    <w:rsid w:val="00AC5FF2"/>
    <w:rsid w:val="00AD54B5"/>
    <w:rsid w:val="00AE4385"/>
    <w:rsid w:val="00AF34D7"/>
    <w:rsid w:val="00B04159"/>
    <w:rsid w:val="00B06D54"/>
    <w:rsid w:val="00B07707"/>
    <w:rsid w:val="00B33515"/>
    <w:rsid w:val="00B44D28"/>
    <w:rsid w:val="00B45DC7"/>
    <w:rsid w:val="00B510FF"/>
    <w:rsid w:val="00B52D84"/>
    <w:rsid w:val="00B53FAC"/>
    <w:rsid w:val="00B721A2"/>
    <w:rsid w:val="00B85558"/>
    <w:rsid w:val="00B90483"/>
    <w:rsid w:val="00B9275F"/>
    <w:rsid w:val="00B95299"/>
    <w:rsid w:val="00BC3565"/>
    <w:rsid w:val="00BD0A42"/>
    <w:rsid w:val="00BD7A91"/>
    <w:rsid w:val="00BF1098"/>
    <w:rsid w:val="00BF4566"/>
    <w:rsid w:val="00C132CA"/>
    <w:rsid w:val="00C20CB3"/>
    <w:rsid w:val="00C363E7"/>
    <w:rsid w:val="00C41B30"/>
    <w:rsid w:val="00C41E80"/>
    <w:rsid w:val="00C42CEB"/>
    <w:rsid w:val="00C46E36"/>
    <w:rsid w:val="00C546E9"/>
    <w:rsid w:val="00C76182"/>
    <w:rsid w:val="00C81752"/>
    <w:rsid w:val="00C862AA"/>
    <w:rsid w:val="00C868CC"/>
    <w:rsid w:val="00C91DAB"/>
    <w:rsid w:val="00C95DCD"/>
    <w:rsid w:val="00CA247E"/>
    <w:rsid w:val="00CA509D"/>
    <w:rsid w:val="00CA5C96"/>
    <w:rsid w:val="00CB0BF8"/>
    <w:rsid w:val="00CB1F0A"/>
    <w:rsid w:val="00CC01DB"/>
    <w:rsid w:val="00CD6022"/>
    <w:rsid w:val="00CE1565"/>
    <w:rsid w:val="00CE1A92"/>
    <w:rsid w:val="00CF7FCD"/>
    <w:rsid w:val="00D14936"/>
    <w:rsid w:val="00D2364F"/>
    <w:rsid w:val="00D36FD7"/>
    <w:rsid w:val="00D56858"/>
    <w:rsid w:val="00D63D6B"/>
    <w:rsid w:val="00D64740"/>
    <w:rsid w:val="00D90233"/>
    <w:rsid w:val="00D91861"/>
    <w:rsid w:val="00D937CD"/>
    <w:rsid w:val="00DB158B"/>
    <w:rsid w:val="00DD1B92"/>
    <w:rsid w:val="00DD6378"/>
    <w:rsid w:val="00DE5E53"/>
    <w:rsid w:val="00E02840"/>
    <w:rsid w:val="00E03F00"/>
    <w:rsid w:val="00E0547E"/>
    <w:rsid w:val="00E1164D"/>
    <w:rsid w:val="00E122E4"/>
    <w:rsid w:val="00E60118"/>
    <w:rsid w:val="00E63537"/>
    <w:rsid w:val="00E640AC"/>
    <w:rsid w:val="00E67379"/>
    <w:rsid w:val="00E701E2"/>
    <w:rsid w:val="00E713A1"/>
    <w:rsid w:val="00EA2EB5"/>
    <w:rsid w:val="00EC2B78"/>
    <w:rsid w:val="00ED14B8"/>
    <w:rsid w:val="00EF0908"/>
    <w:rsid w:val="00EF3EBB"/>
    <w:rsid w:val="00F00749"/>
    <w:rsid w:val="00F167CC"/>
    <w:rsid w:val="00F2068D"/>
    <w:rsid w:val="00F33A11"/>
    <w:rsid w:val="00F36208"/>
    <w:rsid w:val="00F542BF"/>
    <w:rsid w:val="00F657BE"/>
    <w:rsid w:val="00F66061"/>
    <w:rsid w:val="00F86649"/>
    <w:rsid w:val="00F92C9D"/>
    <w:rsid w:val="00F97873"/>
    <w:rsid w:val="00F97CEC"/>
    <w:rsid w:val="00FA3347"/>
    <w:rsid w:val="00FE4788"/>
    <w:rsid w:val="00FE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0F88C"/>
  <w15:docId w15:val="{43E3E321-BAAE-4E7D-B795-45170416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link w:val="Ttulo2Char"/>
    <w:qFormat/>
    <w:p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3E5A1D"/>
    <w:pPr>
      <w:spacing w:after="120"/>
      <w:ind w:left="720"/>
    </w:pPr>
    <w:rPr>
      <w:rFonts w:ascii="Arial" w:hAnsi="Arial" w:cs="Arial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31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531F6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122E4"/>
    <w:pPr>
      <w:ind w:left="720"/>
      <w:contextualSpacing/>
    </w:pPr>
  </w:style>
  <w:style w:type="table" w:styleId="Tabelacomgrade">
    <w:name w:val="Table Grid"/>
    <w:basedOn w:val="Tabelanormal"/>
    <w:uiPriority w:val="59"/>
    <w:unhideWhenUsed/>
    <w:rsid w:val="00FE7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BlueChar">
    <w:name w:val="InfoBlue Char"/>
    <w:link w:val="InfoBlue"/>
    <w:rsid w:val="003E5A1D"/>
    <w:rPr>
      <w:rFonts w:ascii="Arial" w:hAnsi="Arial" w:cs="Arial"/>
      <w:snapToGrid w:val="0"/>
      <w:lang w:eastAsia="en-US"/>
    </w:rPr>
  </w:style>
  <w:style w:type="character" w:customStyle="1" w:styleId="Ttulo2Char">
    <w:name w:val="Título 2 Char"/>
    <w:link w:val="Ttulo2"/>
    <w:rsid w:val="00E713A1"/>
    <w:rPr>
      <w:rFonts w:ascii="Arial" w:hAnsi="Arial"/>
      <w:b/>
      <w:bCs/>
      <w:snapToGrid w:val="0"/>
      <w:lang w:val="en-US" w:eastAsia="en-US"/>
    </w:rPr>
  </w:style>
  <w:style w:type="character" w:customStyle="1" w:styleId="Ttulo1Char">
    <w:name w:val="Título 1 Char"/>
    <w:link w:val="Ttulo1"/>
    <w:rsid w:val="00E713A1"/>
    <w:rPr>
      <w:rFonts w:ascii="Arial" w:hAnsi="Arial"/>
      <w:b/>
      <w:bCs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na\Downloads\Gradua&#231;&#227;o\2016-1\Engenharia%20da%20Computa&#231;&#227;o\Templates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61222C9F8FCD4AA887D8CD65CA3AAE" ma:contentTypeVersion="4" ma:contentTypeDescription="Create a new document." ma:contentTypeScope="" ma:versionID="f8326b89d7d9f463fade5bc732a7cff5">
  <xsd:schema xmlns:xsd="http://www.w3.org/2001/XMLSchema" xmlns:xs="http://www.w3.org/2001/XMLSchema" xmlns:p="http://schemas.microsoft.com/office/2006/metadata/properties" xmlns:ns3="4a78dfa6-112b-49d2-90d3-44adbb8cb87d" targetNamespace="http://schemas.microsoft.com/office/2006/metadata/properties" ma:root="true" ma:fieldsID="cbf9b0cadfd638307f05668aa8dc7af6" ns3:_="">
    <xsd:import namespace="4a78dfa6-112b-49d2-90d3-44adbb8cb8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8dfa6-112b-49d2-90d3-44adbb8c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047FA5-BD95-4DC8-9313-80CE8F4A9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8dfa6-112b-49d2-90d3-44adbb8cb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BEE4F-7914-485E-9AC2-A4230605E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1B583C-C15D-4BE2-A0F5-317CA1E95B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294</TotalTime>
  <Pages>13</Pages>
  <Words>1619</Words>
  <Characters>8744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&lt;Nome da Empresa&gt;</Company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Regina</dc:creator>
  <cp:keywords/>
  <cp:lastModifiedBy>José Alcides Aguayo Mussy</cp:lastModifiedBy>
  <cp:revision>239</cp:revision>
  <cp:lastPrinted>2023-04-29T04:07:00Z</cp:lastPrinted>
  <dcterms:created xsi:type="dcterms:W3CDTF">2023-04-28T23:57:00Z</dcterms:created>
  <dcterms:modified xsi:type="dcterms:W3CDTF">2023-06-04T22:37:00Z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0x010100B761222C9F8FCD4AA887D8CD65CA3AAE</vt:lpwstr>
  </property>
</Properties>
</file>